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2467"/>
      </w:tblGrid>
      <w:tr w:rsidR="009543E4" w14:paraId="242DADEE" w14:textId="77777777" w:rsidTr="00EE4314">
        <w:trPr>
          <w:trHeight w:val="511"/>
        </w:trPr>
        <w:sdt>
          <w:sdtPr>
            <w:rPr>
              <w:sz w:val="32"/>
              <w:szCs w:val="32"/>
            </w:rPr>
            <w:alias w:val="Author"/>
            <w:id w:val="91148862"/>
            <w:placeholder>
              <w:docPart w:val="797668BBF7A4457296EA14C004A72BB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8255" w:type="dxa"/>
                <w:gridSpan w:val="3"/>
                <w:vAlign w:val="bottom"/>
              </w:tcPr>
              <w:p w14:paraId="5D33B82E" w14:textId="77777777" w:rsidR="009543E4" w:rsidRDefault="003A702D">
                <w:pPr>
                  <w:pStyle w:val="YourName"/>
                </w:pPr>
                <w:r w:rsidRPr="00332DCE">
                  <w:rPr>
                    <w:sz w:val="32"/>
                    <w:szCs w:val="32"/>
                  </w:rPr>
                  <w:t>J. Paulo C. Panaligan</w:t>
                </w:r>
              </w:p>
            </w:tc>
          </w:sdtContent>
        </w:sdt>
      </w:tr>
      <w:tr w:rsidR="009543E4" w14:paraId="5FE8139E" w14:textId="77777777" w:rsidTr="00EE4314">
        <w:trPr>
          <w:trHeight w:val="88"/>
        </w:trPr>
        <w:tc>
          <w:tcPr>
            <w:tcW w:w="450" w:type="dxa"/>
          </w:tcPr>
          <w:p w14:paraId="0776488C" w14:textId="77777777" w:rsidR="009543E4" w:rsidRDefault="009543E4"/>
        </w:tc>
        <w:tc>
          <w:tcPr>
            <w:tcW w:w="7805" w:type="dxa"/>
            <w:gridSpan w:val="2"/>
          </w:tcPr>
          <w:p w14:paraId="5FC9E877" w14:textId="77777777" w:rsidR="009543E4" w:rsidRDefault="006964BC" w:rsidP="00C36450">
            <w:pPr>
              <w:pStyle w:val="PersonalInformation"/>
            </w:pPr>
            <w:hyperlink r:id="rId8" w:history="1">
              <w:r w:rsidR="003A702D" w:rsidRPr="003A702D">
                <w:rPr>
                  <w:rStyle w:val="Hyperlink"/>
                </w:rPr>
                <w:t>L1nk</w:t>
              </w:r>
            </w:hyperlink>
            <w:r w:rsidR="003A702D">
              <w:t xml:space="preserve"> </w:t>
            </w:r>
            <w:r w:rsidR="000C758E">
              <w:t xml:space="preserve"> </w:t>
            </w:r>
            <w:proofErr w:type="gramStart"/>
            <w:r w:rsidR="000C758E">
              <w:t xml:space="preserve">|  </w:t>
            </w:r>
            <w:r w:rsidR="003A702D">
              <w:t>952.992.9524</w:t>
            </w:r>
            <w:proofErr w:type="gramEnd"/>
            <w:r w:rsidR="000C758E">
              <w:t xml:space="preserve">  |  </w:t>
            </w:r>
            <w:r w:rsidR="00C36450">
              <w:t>l1nk@jpcp.net</w:t>
            </w:r>
          </w:p>
        </w:tc>
      </w:tr>
      <w:tr w:rsidR="009543E4" w14:paraId="33976C5A" w14:textId="77777777" w:rsidTr="00332DCE">
        <w:trPr>
          <w:trHeight w:val="31"/>
        </w:trPr>
        <w:tc>
          <w:tcPr>
            <w:tcW w:w="8255" w:type="dxa"/>
            <w:gridSpan w:val="3"/>
          </w:tcPr>
          <w:p w14:paraId="65456DF0" w14:textId="77777777" w:rsidR="009543E4" w:rsidRDefault="009543E4">
            <w:pPr>
              <w:pStyle w:val="PersonalInformation"/>
            </w:pPr>
          </w:p>
        </w:tc>
      </w:tr>
      <w:tr w:rsidR="009543E4" w14:paraId="39BDC9FB" w14:textId="77777777" w:rsidTr="00EE4314">
        <w:trPr>
          <w:trHeight w:val="31"/>
        </w:trPr>
        <w:tc>
          <w:tcPr>
            <w:tcW w:w="8255" w:type="dxa"/>
            <w:gridSpan w:val="3"/>
          </w:tcPr>
          <w:p w14:paraId="53247C34" w14:textId="77777777" w:rsidR="009543E4" w:rsidRPr="00332DCE" w:rsidRDefault="000C758E">
            <w:pPr>
              <w:pStyle w:val="SectionHeading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Skills Profile</w:t>
            </w:r>
          </w:p>
        </w:tc>
      </w:tr>
      <w:tr w:rsidR="009543E4" w14:paraId="4A692E8F" w14:textId="77777777" w:rsidTr="00332DCE">
        <w:trPr>
          <w:trHeight w:val="1015"/>
        </w:trPr>
        <w:tc>
          <w:tcPr>
            <w:tcW w:w="8255" w:type="dxa"/>
            <w:gridSpan w:val="3"/>
            <w:tcMar>
              <w:bottom w:w="259" w:type="dxa"/>
            </w:tcMar>
          </w:tcPr>
          <w:p w14:paraId="40FA7C06" w14:textId="26CCF7F8" w:rsidR="003A702D" w:rsidRPr="00332DCE" w:rsidRDefault="0072390B" w:rsidP="003A702D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 </w:t>
            </w:r>
            <w:r w:rsidR="006964BC" w:rsidRPr="00332DCE">
              <w:rPr>
                <w:sz w:val="15"/>
                <w:szCs w:val="15"/>
              </w:rPr>
              <w:t xml:space="preserve">Experienced in configuring Zeppelin and </w:t>
            </w:r>
            <w:proofErr w:type="spellStart"/>
            <w:r w:rsidR="006964BC" w:rsidRPr="00332DCE">
              <w:rPr>
                <w:sz w:val="15"/>
                <w:szCs w:val="15"/>
              </w:rPr>
              <w:t>Jupyter</w:t>
            </w:r>
            <w:proofErr w:type="spellEnd"/>
            <w:r w:rsidR="006964BC" w:rsidRPr="00332DCE">
              <w:rPr>
                <w:sz w:val="15"/>
                <w:szCs w:val="15"/>
              </w:rPr>
              <w:t xml:space="preserve"> data science tools </w:t>
            </w:r>
          </w:p>
          <w:p w14:paraId="6474C3DA" w14:textId="39B7556B" w:rsidR="003A702D" w:rsidRPr="00332DCE" w:rsidRDefault="006964BC" w:rsidP="003A702D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Over 5 years of collective experience with </w:t>
            </w:r>
            <w:proofErr w:type="spellStart"/>
            <w:r w:rsidRPr="00332DCE">
              <w:rPr>
                <w:sz w:val="15"/>
                <w:szCs w:val="15"/>
              </w:rPr>
              <w:t>MongoDB</w:t>
            </w:r>
            <w:proofErr w:type="spellEnd"/>
            <w:r w:rsidRPr="00332DCE">
              <w:rPr>
                <w:sz w:val="15"/>
                <w:szCs w:val="15"/>
              </w:rPr>
              <w:t xml:space="preserve">, </w:t>
            </w:r>
            <w:proofErr w:type="spellStart"/>
            <w:r w:rsidRPr="00332DCE">
              <w:rPr>
                <w:sz w:val="15"/>
                <w:szCs w:val="15"/>
              </w:rPr>
              <w:t>PostgreSQL</w:t>
            </w:r>
            <w:proofErr w:type="spellEnd"/>
            <w:r w:rsidRPr="00332DCE">
              <w:rPr>
                <w:sz w:val="15"/>
                <w:szCs w:val="15"/>
              </w:rPr>
              <w:t>, MySQL, and Microsoft SQL Server</w:t>
            </w:r>
            <w:r w:rsidR="0072390B" w:rsidRPr="00332DCE">
              <w:rPr>
                <w:sz w:val="15"/>
                <w:szCs w:val="15"/>
              </w:rPr>
              <w:t xml:space="preserve"> </w:t>
            </w:r>
          </w:p>
          <w:p w14:paraId="046FBFA0" w14:textId="4CC3021B" w:rsidR="007325B6" w:rsidRPr="00332DCE" w:rsidRDefault="006964BC" w:rsidP="007325B6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Over 7 years of collective</w:t>
            </w:r>
            <w:r w:rsidR="007325B6" w:rsidRPr="00332DCE">
              <w:rPr>
                <w:sz w:val="15"/>
                <w:szCs w:val="15"/>
              </w:rPr>
              <w:t xml:space="preserve"> experience writing Pyt</w:t>
            </w:r>
            <w:r w:rsidR="00382B2E" w:rsidRPr="00332DCE">
              <w:rPr>
                <w:sz w:val="15"/>
                <w:szCs w:val="15"/>
              </w:rPr>
              <w:t xml:space="preserve">hon, Java, </w:t>
            </w:r>
            <w:proofErr w:type="spellStart"/>
            <w:r w:rsidR="00382B2E" w:rsidRPr="00332DCE">
              <w:rPr>
                <w:sz w:val="15"/>
                <w:szCs w:val="15"/>
              </w:rPr>
              <w:t>Scala</w:t>
            </w:r>
            <w:proofErr w:type="spellEnd"/>
            <w:r w:rsidR="00382B2E" w:rsidRPr="00332DCE">
              <w:rPr>
                <w:sz w:val="15"/>
                <w:szCs w:val="15"/>
              </w:rPr>
              <w:t>, PHP, and bash</w:t>
            </w:r>
          </w:p>
          <w:p w14:paraId="4CE857B8" w14:textId="35ACB186" w:rsidR="003A702D" w:rsidRPr="00332DCE" w:rsidRDefault="007325B6" w:rsidP="003A702D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Use of proper systems integration, version control, and testing practices using </w:t>
            </w:r>
            <w:proofErr w:type="spellStart"/>
            <w:r w:rsidRPr="00332DCE">
              <w:rPr>
                <w:sz w:val="15"/>
                <w:szCs w:val="15"/>
              </w:rPr>
              <w:t>Git</w:t>
            </w:r>
            <w:proofErr w:type="spellEnd"/>
            <w:r w:rsidRPr="00332DCE">
              <w:rPr>
                <w:sz w:val="15"/>
                <w:szCs w:val="15"/>
              </w:rPr>
              <w:t xml:space="preserve">, Jenkins, and Puppet </w:t>
            </w:r>
          </w:p>
          <w:p w14:paraId="0879F99A" w14:textId="7B2CA8A6" w:rsidR="009543E4" w:rsidRPr="00332DCE" w:rsidRDefault="006964BC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Experienced in configuring c</w:t>
            </w:r>
            <w:r w:rsidR="007325B6" w:rsidRPr="00332DCE">
              <w:rPr>
                <w:sz w:val="15"/>
                <w:szCs w:val="15"/>
              </w:rPr>
              <w:t>loud computing big data processing systems on AWS and Google Cloud Services</w:t>
            </w:r>
          </w:p>
        </w:tc>
      </w:tr>
      <w:tr w:rsidR="009543E4" w14:paraId="73C233E5" w14:textId="77777777">
        <w:tc>
          <w:tcPr>
            <w:tcW w:w="8255" w:type="dxa"/>
            <w:gridSpan w:val="3"/>
            <w:vAlign w:val="center"/>
          </w:tcPr>
          <w:p w14:paraId="402C04D5" w14:textId="580DF17A" w:rsidR="009543E4" w:rsidRPr="00332DCE" w:rsidRDefault="000C758E" w:rsidP="00332DCE">
            <w:pPr>
              <w:pStyle w:val="SectionHeading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Employment History</w:t>
            </w:r>
          </w:p>
        </w:tc>
      </w:tr>
      <w:tr w:rsidR="0072390B" w14:paraId="34ACBB3E" w14:textId="77777777">
        <w:tc>
          <w:tcPr>
            <w:tcW w:w="5788" w:type="dxa"/>
            <w:gridSpan w:val="2"/>
          </w:tcPr>
          <w:p w14:paraId="7C4DD432" w14:textId="5A758534" w:rsidR="0072390B" w:rsidRPr="00332DCE" w:rsidRDefault="006964BC" w:rsidP="006964BC">
            <w:pPr>
              <w:pStyle w:val="Bold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Data Science</w:t>
            </w:r>
            <w:r w:rsidR="0072390B" w:rsidRPr="00332DCE">
              <w:rPr>
                <w:sz w:val="15"/>
                <w:szCs w:val="15"/>
              </w:rPr>
              <w:t xml:space="preserve"> Engineer, </w:t>
            </w:r>
            <w:r w:rsidR="0072390B" w:rsidRPr="00332DCE">
              <w:rPr>
                <w:i/>
                <w:sz w:val="15"/>
                <w:szCs w:val="15"/>
              </w:rPr>
              <w:t>Rubicon Project</w:t>
            </w:r>
          </w:p>
        </w:tc>
        <w:tc>
          <w:tcPr>
            <w:tcW w:w="2467" w:type="dxa"/>
          </w:tcPr>
          <w:p w14:paraId="50D273AE" w14:textId="0AB009EF" w:rsidR="0072390B" w:rsidRPr="00332DCE" w:rsidRDefault="006964BC" w:rsidP="00FB17FE">
            <w:pPr>
              <w:pStyle w:val="Dates"/>
              <w:ind w:right="15"/>
              <w:rPr>
                <w:sz w:val="15"/>
                <w:szCs w:val="15"/>
              </w:rPr>
            </w:pPr>
            <w:sdt>
              <w:sdtPr>
                <w:rPr>
                  <w:sz w:val="15"/>
                  <w:szCs w:val="15"/>
                </w:rPr>
                <w:id w:val="270558851"/>
                <w:placeholder>
                  <w:docPart w:val="2AF4543210E69246BE6FCD89A78E743B"/>
                </w:placeholder>
                <w:date w:fullDate="2016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32DCE">
                  <w:rPr>
                    <w:sz w:val="15"/>
                    <w:szCs w:val="15"/>
                  </w:rPr>
                  <w:t>8/15/2016</w:t>
                </w:r>
              </w:sdtContent>
            </w:sdt>
            <w:r w:rsidR="0072390B" w:rsidRPr="00332DCE">
              <w:rPr>
                <w:sz w:val="15"/>
                <w:szCs w:val="15"/>
              </w:rPr>
              <w:t xml:space="preserve"> — </w:t>
            </w:r>
            <w:sdt>
              <w:sdtPr>
                <w:rPr>
                  <w:sz w:val="15"/>
                  <w:szCs w:val="15"/>
                </w:rPr>
                <w:id w:val="270558854"/>
                <w:placeholder>
                  <w:docPart w:val="17332186BB365D4A85E8BB48EFFC9D1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72390B" w:rsidRPr="00332DCE">
                  <w:rPr>
                    <w:sz w:val="15"/>
                    <w:szCs w:val="15"/>
                  </w:rPr>
                  <w:t>Ongoing</w:t>
                </w:r>
              </w:sdtContent>
            </w:sdt>
          </w:p>
        </w:tc>
      </w:tr>
      <w:tr w:rsidR="0072390B" w14:paraId="49A7480F" w14:textId="77777777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rPr>
                <w:sz w:val="15"/>
                <w:szCs w:val="15"/>
              </w:rPr>
              <w:id w:val="737166375"/>
              <w:placeholder>
                <w:docPart w:val="10A982615DFD4B448E4E36DDEE3E7565"/>
              </w:placeholder>
            </w:sdtPr>
            <w:sdtContent>
              <w:p w14:paraId="2D2D1053" w14:textId="426CA504" w:rsidR="0072390B" w:rsidRPr="00332DCE" w:rsidRDefault="006964BC" w:rsidP="0072390B">
                <w:pPr>
                  <w:pStyle w:val="Italics"/>
                  <w:rPr>
                    <w:sz w:val="15"/>
                    <w:szCs w:val="15"/>
                  </w:rPr>
                </w:pPr>
                <w:r w:rsidRPr="00332DCE">
                  <w:rPr>
                    <w:sz w:val="15"/>
                    <w:szCs w:val="15"/>
                  </w:rPr>
                  <w:t xml:space="preserve">ATARI – </w:t>
                </w:r>
                <w:proofErr w:type="spellStart"/>
                <w:r w:rsidRPr="00332DCE">
                  <w:rPr>
                    <w:sz w:val="15"/>
                    <w:szCs w:val="15"/>
                  </w:rPr>
                  <w:t>AutoToggle</w:t>
                </w:r>
                <w:proofErr w:type="spellEnd"/>
                <w:r w:rsidRPr="00332DCE">
                  <w:rPr>
                    <w:sz w:val="15"/>
                    <w:szCs w:val="15"/>
                  </w:rPr>
                  <w:t xml:space="preserve"> Ad Request Index</w:t>
                </w:r>
              </w:p>
            </w:sdtContent>
          </w:sdt>
          <w:p w14:paraId="5D0329A4" w14:textId="55AADB4E" w:rsidR="006964BC" w:rsidRPr="00332DCE" w:rsidRDefault="00382B2E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GLF to shape traffic when optimizing on a specific KPI; assigns a p-value to an ad request given a set of attributes</w:t>
            </w:r>
          </w:p>
          <w:p w14:paraId="4C85C1E7" w14:textId="5532CB57" w:rsidR="00382B2E" w:rsidRPr="00332DCE" w:rsidRDefault="00382B2E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Used in a similar fashion to </w:t>
            </w:r>
            <w:proofErr w:type="spellStart"/>
            <w:r w:rsidRPr="00332DCE">
              <w:rPr>
                <w:i/>
                <w:sz w:val="15"/>
                <w:szCs w:val="15"/>
              </w:rPr>
              <w:t>ELMo</w:t>
            </w:r>
            <w:proofErr w:type="spellEnd"/>
            <w:r w:rsidRPr="00332DCE">
              <w:rPr>
                <w:sz w:val="15"/>
                <w:szCs w:val="15"/>
              </w:rPr>
              <w:t>, but has a higher retraining frequency to better adapt to a changing marketplace</w:t>
            </w:r>
          </w:p>
          <w:sdt>
            <w:sdtPr>
              <w:rPr>
                <w:sz w:val="15"/>
                <w:szCs w:val="15"/>
              </w:rPr>
              <w:id w:val="-205713597"/>
              <w:placeholder>
                <w:docPart w:val="FA626123F1986C43A98CD902FEE7F9D0"/>
              </w:placeholder>
            </w:sdtPr>
            <w:sdtContent>
              <w:p w14:paraId="677CBAAC" w14:textId="77777777" w:rsidR="006964BC" w:rsidRPr="00332DCE" w:rsidRDefault="006964BC" w:rsidP="006964BC">
                <w:pPr>
                  <w:pStyle w:val="Italics"/>
                  <w:rPr>
                    <w:sz w:val="15"/>
                    <w:szCs w:val="15"/>
                  </w:rPr>
                </w:pPr>
                <w:proofErr w:type="spellStart"/>
                <w:r w:rsidRPr="00332DCE">
                  <w:rPr>
                    <w:sz w:val="15"/>
                    <w:szCs w:val="15"/>
                  </w:rPr>
                  <w:t>ELMo</w:t>
                </w:r>
                <w:proofErr w:type="spellEnd"/>
                <w:r w:rsidRPr="00332DCE">
                  <w:rPr>
                    <w:sz w:val="15"/>
                    <w:szCs w:val="15"/>
                  </w:rPr>
                  <w:t xml:space="preserve"> – Expanded Linear Model</w:t>
                </w:r>
              </w:p>
            </w:sdtContent>
          </w:sdt>
          <w:p w14:paraId="657CCC55" w14:textId="2618A5A6" w:rsidR="00170857" w:rsidRPr="00332DCE" w:rsidRDefault="00382B2E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Linear model expanded over multiple variables to score the quality of a given ad request</w:t>
            </w:r>
          </w:p>
          <w:p w14:paraId="05702AC0" w14:textId="3B04141F" w:rsidR="00382B2E" w:rsidRPr="00332DCE" w:rsidRDefault="00382B2E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Used to identify low value ad requests and mitigate ad serving CPU utilization concerns during times of duress</w:t>
            </w:r>
          </w:p>
          <w:sdt>
            <w:sdtPr>
              <w:rPr>
                <w:sz w:val="15"/>
                <w:szCs w:val="15"/>
              </w:rPr>
              <w:id w:val="-909617786"/>
              <w:placeholder>
                <w:docPart w:val="0223C07820255B4492FC727A023F1849"/>
              </w:placeholder>
            </w:sdtPr>
            <w:sdtContent>
              <w:p w14:paraId="2AA10D99" w14:textId="31250224" w:rsidR="006964BC" w:rsidRPr="00332DCE" w:rsidRDefault="006964BC" w:rsidP="006964BC">
                <w:pPr>
                  <w:pStyle w:val="Italics"/>
                  <w:rPr>
                    <w:sz w:val="15"/>
                    <w:szCs w:val="15"/>
                  </w:rPr>
                </w:pPr>
                <w:r w:rsidRPr="00332DCE">
                  <w:rPr>
                    <w:sz w:val="15"/>
                    <w:szCs w:val="15"/>
                  </w:rPr>
                  <w:t>NHT Detector – Non-Human Traffic Detector</w:t>
                </w:r>
              </w:p>
            </w:sdtContent>
          </w:sdt>
          <w:p w14:paraId="15C091A5" w14:textId="0BD18865" w:rsidR="006964BC" w:rsidRPr="00332DCE" w:rsidRDefault="00382B2E" w:rsidP="00382B2E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Outlier detection algorithm written in </w:t>
            </w:r>
            <w:proofErr w:type="spellStart"/>
            <w:r w:rsidRPr="00332DCE">
              <w:rPr>
                <w:sz w:val="15"/>
                <w:szCs w:val="15"/>
              </w:rPr>
              <w:t>Hadoop</w:t>
            </w:r>
            <w:proofErr w:type="spellEnd"/>
            <w:r w:rsidR="008F3B15">
              <w:rPr>
                <w:sz w:val="15"/>
                <w:szCs w:val="15"/>
              </w:rPr>
              <w:t>;</w:t>
            </w:r>
            <w:r w:rsidRPr="00332DCE">
              <w:rPr>
                <w:sz w:val="15"/>
                <w:szCs w:val="15"/>
              </w:rPr>
              <w:t xml:space="preserve"> </w:t>
            </w:r>
            <w:r w:rsidR="008F3B15">
              <w:rPr>
                <w:sz w:val="15"/>
                <w:szCs w:val="15"/>
              </w:rPr>
              <w:t>generates</w:t>
            </w:r>
            <w:bookmarkStart w:id="0" w:name="_GoBack"/>
            <w:bookmarkEnd w:id="0"/>
            <w:r w:rsidRPr="00332DCE">
              <w:rPr>
                <w:sz w:val="15"/>
                <w:szCs w:val="15"/>
              </w:rPr>
              <w:t xml:space="preserve"> PDF of each attribute and flags outliers for human review</w:t>
            </w:r>
          </w:p>
          <w:p w14:paraId="5A354BBC" w14:textId="470AD3E7" w:rsidR="00382B2E" w:rsidRPr="00332DCE" w:rsidRDefault="00382B2E" w:rsidP="00382B2E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Flagged attributes have configurable weights for amorphous identification of anomalous behavior</w:t>
            </w:r>
          </w:p>
        </w:tc>
      </w:tr>
      <w:tr w:rsidR="0072390B" w14:paraId="14EE2532" w14:textId="77777777">
        <w:tc>
          <w:tcPr>
            <w:tcW w:w="5788" w:type="dxa"/>
            <w:gridSpan w:val="2"/>
          </w:tcPr>
          <w:p w14:paraId="31843C58" w14:textId="07BBA9FF" w:rsidR="0072390B" w:rsidRPr="00332DCE" w:rsidRDefault="0072390B" w:rsidP="006964BC">
            <w:pPr>
              <w:pStyle w:val="Bold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Software Engineer, </w:t>
            </w:r>
            <w:r w:rsidR="006964BC" w:rsidRPr="00332DCE">
              <w:rPr>
                <w:i/>
                <w:sz w:val="15"/>
                <w:szCs w:val="15"/>
              </w:rPr>
              <w:t>Rubicon Project</w:t>
            </w:r>
          </w:p>
        </w:tc>
        <w:tc>
          <w:tcPr>
            <w:tcW w:w="2467" w:type="dxa"/>
          </w:tcPr>
          <w:p w14:paraId="390BCE17" w14:textId="73DD537D" w:rsidR="0072390B" w:rsidRPr="00332DCE" w:rsidRDefault="006964BC" w:rsidP="006964BC">
            <w:pPr>
              <w:pStyle w:val="Dates"/>
              <w:ind w:right="15"/>
              <w:rPr>
                <w:sz w:val="15"/>
                <w:szCs w:val="15"/>
              </w:rPr>
            </w:pPr>
            <w:sdt>
              <w:sdtPr>
                <w:rPr>
                  <w:sz w:val="15"/>
                  <w:szCs w:val="15"/>
                </w:rPr>
                <w:id w:val="270558858"/>
                <w:placeholder>
                  <w:docPart w:val="296982D1C3FC5C458AC78BCE42894411"/>
                </w:placeholder>
                <w:date w:fullDate="2013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32DCE">
                  <w:rPr>
                    <w:sz w:val="15"/>
                    <w:szCs w:val="15"/>
                  </w:rPr>
                  <w:t>11/18/2013</w:t>
                </w:r>
              </w:sdtContent>
            </w:sdt>
            <w:r w:rsidRPr="00332DCE">
              <w:rPr>
                <w:sz w:val="15"/>
                <w:szCs w:val="15"/>
              </w:rPr>
              <w:t xml:space="preserve"> — 8/14</w:t>
            </w:r>
            <w:r w:rsidR="0072390B" w:rsidRPr="00332DCE">
              <w:rPr>
                <w:sz w:val="15"/>
                <w:szCs w:val="15"/>
              </w:rPr>
              <w:t>/</w:t>
            </w:r>
            <w:sdt>
              <w:sdtPr>
                <w:rPr>
                  <w:sz w:val="15"/>
                  <w:szCs w:val="15"/>
                </w:rPr>
                <w:id w:val="270558861"/>
                <w:placeholder>
                  <w:docPart w:val="0DB3F068FE3B84478D9B6BC13E90CB4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332DCE">
                  <w:rPr>
                    <w:sz w:val="15"/>
                    <w:szCs w:val="15"/>
                  </w:rPr>
                  <w:t>2016</w:t>
                </w:r>
              </w:sdtContent>
            </w:sdt>
          </w:p>
        </w:tc>
      </w:tr>
      <w:tr w:rsidR="0072390B" w14:paraId="5EE4C98D" w14:textId="77777777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rPr>
                <w:sz w:val="15"/>
                <w:szCs w:val="15"/>
              </w:rPr>
              <w:id w:val="632916692"/>
              <w:placeholder>
                <w:docPart w:val="4DB10C9653563B489BD1989D08F97EE3"/>
              </w:placeholder>
            </w:sdtPr>
            <w:sdtContent>
              <w:p w14:paraId="2016D83E" w14:textId="63A25EA5" w:rsidR="0072390B" w:rsidRPr="00332DCE" w:rsidRDefault="006964BC" w:rsidP="0072390B">
                <w:pPr>
                  <w:pStyle w:val="Italics"/>
                  <w:rPr>
                    <w:sz w:val="15"/>
                    <w:szCs w:val="15"/>
                  </w:rPr>
                </w:pPr>
                <w:r w:rsidRPr="00332DCE">
                  <w:rPr>
                    <w:sz w:val="15"/>
                    <w:szCs w:val="15"/>
                  </w:rPr>
                  <w:t>Seller Data Feeds</w:t>
                </w:r>
                <w:r w:rsidR="00332DCE" w:rsidRPr="00332DCE">
                  <w:rPr>
                    <w:sz w:val="15"/>
                    <w:szCs w:val="15"/>
                  </w:rPr>
                  <w:t xml:space="preserve"> – Log file aggregation and delivery</w:t>
                </w:r>
              </w:p>
            </w:sdtContent>
          </w:sdt>
          <w:p w14:paraId="0D169C32" w14:textId="70742F79" w:rsidR="0072390B" w:rsidRPr="00332DCE" w:rsidRDefault="00E65F66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Log file aggregation in </w:t>
            </w:r>
            <w:proofErr w:type="spellStart"/>
            <w:r w:rsidRPr="00332DCE">
              <w:rPr>
                <w:sz w:val="15"/>
                <w:szCs w:val="15"/>
              </w:rPr>
              <w:t>Hadoop</w:t>
            </w:r>
            <w:proofErr w:type="spellEnd"/>
            <w:r w:rsidRPr="00332DCE">
              <w:rPr>
                <w:sz w:val="15"/>
                <w:szCs w:val="15"/>
              </w:rPr>
              <w:t>, MySQL process state database, Python data packaging and delivery, and PHP UI</w:t>
            </w:r>
          </w:p>
          <w:p w14:paraId="344E2C05" w14:textId="5F223430" w:rsidR="00E65F66" w:rsidRPr="00332DCE" w:rsidRDefault="00E65F66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Jenkins job collects, removes invalid records from, and packages logs for delivery via GCS, S3, and SFTP</w:t>
            </w:r>
          </w:p>
          <w:sdt>
            <w:sdtPr>
              <w:rPr>
                <w:sz w:val="15"/>
                <w:szCs w:val="15"/>
              </w:rPr>
              <w:id w:val="2082481759"/>
              <w:placeholder>
                <w:docPart w:val="54FE77AE16FA8B4F9EFC371513C0419B"/>
              </w:placeholder>
            </w:sdtPr>
            <w:sdtContent>
              <w:p w14:paraId="2DD01A60" w14:textId="15481152" w:rsidR="006964BC" w:rsidRPr="00332DCE" w:rsidRDefault="006964BC" w:rsidP="006964BC">
                <w:pPr>
                  <w:pStyle w:val="Italics"/>
                  <w:rPr>
                    <w:i w:val="0"/>
                    <w:sz w:val="15"/>
                    <w:szCs w:val="15"/>
                  </w:rPr>
                </w:pPr>
                <w:r w:rsidRPr="00332DCE">
                  <w:rPr>
                    <w:sz w:val="15"/>
                    <w:szCs w:val="15"/>
                  </w:rPr>
                  <w:t>Proteus – Configurable JavaScript injection library; Patent Pending</w:t>
                </w:r>
              </w:p>
            </w:sdtContent>
          </w:sdt>
          <w:p w14:paraId="3151789A" w14:textId="241DCF23" w:rsidR="006964BC" w:rsidRPr="00332DCE" w:rsidRDefault="00E65F66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Used</w:t>
            </w:r>
            <w:r w:rsidR="006964BC" w:rsidRPr="00332DCE">
              <w:rPr>
                <w:sz w:val="15"/>
                <w:szCs w:val="15"/>
              </w:rPr>
              <w:t xml:space="preserve"> to evaluate advertising creatives while being rendered by the browser</w:t>
            </w:r>
          </w:p>
          <w:p w14:paraId="3D76A8B4" w14:textId="3686A88A" w:rsidR="006964BC" w:rsidRPr="00332DCE" w:rsidRDefault="006964BC" w:rsidP="006964BC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Can be used to inject</w:t>
            </w:r>
            <w:r w:rsidR="00E65F66" w:rsidRPr="00332DCE">
              <w:rPr>
                <w:sz w:val="15"/>
                <w:szCs w:val="15"/>
              </w:rPr>
              <w:t xml:space="preserve"> configurable</w:t>
            </w:r>
            <w:r w:rsidRPr="00332DCE">
              <w:rPr>
                <w:sz w:val="15"/>
                <w:szCs w:val="15"/>
              </w:rPr>
              <w:t xml:space="preserve"> JavaScript code </w:t>
            </w:r>
            <w:r w:rsidR="00E65F66" w:rsidRPr="00332DCE">
              <w:rPr>
                <w:sz w:val="15"/>
                <w:szCs w:val="15"/>
              </w:rPr>
              <w:t>depending on the end environment</w:t>
            </w:r>
          </w:p>
          <w:sdt>
            <w:sdtPr>
              <w:rPr>
                <w:sz w:val="15"/>
                <w:szCs w:val="15"/>
              </w:rPr>
              <w:id w:val="2093655150"/>
              <w:placeholder>
                <w:docPart w:val="2E896FD2C883DE40A6864F482F92B8A3"/>
              </w:placeholder>
            </w:sdtPr>
            <w:sdtContent>
              <w:p w14:paraId="37D0BE1D" w14:textId="2CC0F27C" w:rsidR="006964BC" w:rsidRPr="00332DCE" w:rsidRDefault="006964BC" w:rsidP="006964BC">
                <w:pPr>
                  <w:pStyle w:val="Italics"/>
                  <w:rPr>
                    <w:sz w:val="15"/>
                    <w:szCs w:val="15"/>
                  </w:rPr>
                </w:pPr>
                <w:r w:rsidRPr="00332DCE">
                  <w:rPr>
                    <w:sz w:val="15"/>
                    <w:szCs w:val="15"/>
                  </w:rPr>
                  <w:t>Unregistered Advertisers Dashboard</w:t>
                </w:r>
                <w:r w:rsidR="00332DCE" w:rsidRPr="00332DCE">
                  <w:rPr>
                    <w:sz w:val="15"/>
                    <w:szCs w:val="15"/>
                  </w:rPr>
                  <w:t xml:space="preserve"> – Internal tool for advertiser classification</w:t>
                </w:r>
              </w:p>
            </w:sdtContent>
          </w:sdt>
          <w:p w14:paraId="0468C327" w14:textId="77777777" w:rsidR="006964BC" w:rsidRPr="00332DCE" w:rsidRDefault="00E65F66" w:rsidP="00E65F66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Data aggregation written in </w:t>
            </w:r>
            <w:proofErr w:type="spellStart"/>
            <w:r w:rsidRPr="00332DCE">
              <w:rPr>
                <w:sz w:val="15"/>
                <w:szCs w:val="15"/>
              </w:rPr>
              <w:t>Hadoop</w:t>
            </w:r>
            <w:proofErr w:type="spellEnd"/>
            <w:r w:rsidRPr="00332DCE">
              <w:rPr>
                <w:sz w:val="15"/>
                <w:szCs w:val="15"/>
              </w:rPr>
              <w:t>, MySQL database architecture, and Angular.js user interface</w:t>
            </w:r>
          </w:p>
          <w:p w14:paraId="1EE1FE48" w14:textId="4464E394" w:rsidR="00E65F66" w:rsidRPr="00332DCE" w:rsidRDefault="00E65F66" w:rsidP="00E65F66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Identifies highest value unregistered advertisers and provides internal users with a classification dashboard</w:t>
            </w:r>
          </w:p>
        </w:tc>
      </w:tr>
      <w:tr w:rsidR="0072390B" w14:paraId="7D32C5C3" w14:textId="77777777">
        <w:tc>
          <w:tcPr>
            <w:tcW w:w="5788" w:type="dxa"/>
            <w:gridSpan w:val="2"/>
          </w:tcPr>
          <w:p w14:paraId="46F76756" w14:textId="357247AA" w:rsidR="0072390B" w:rsidRPr="00332DCE" w:rsidRDefault="006964BC" w:rsidP="00D41919">
            <w:pPr>
              <w:pStyle w:val="Bold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Lead Engineer</w:t>
            </w:r>
            <w:r w:rsidR="005123E0" w:rsidRPr="00332DCE">
              <w:rPr>
                <w:sz w:val="15"/>
                <w:szCs w:val="15"/>
              </w:rPr>
              <w:t xml:space="preserve">, </w:t>
            </w:r>
            <w:r w:rsidR="005123E0" w:rsidRPr="00332DCE">
              <w:rPr>
                <w:i/>
                <w:sz w:val="15"/>
                <w:szCs w:val="15"/>
              </w:rPr>
              <w:t>Menlo Avenue</w:t>
            </w:r>
          </w:p>
        </w:tc>
        <w:tc>
          <w:tcPr>
            <w:tcW w:w="2467" w:type="dxa"/>
          </w:tcPr>
          <w:p w14:paraId="1C442456" w14:textId="7365C938" w:rsidR="0072390B" w:rsidRPr="00332DCE" w:rsidRDefault="006964BC" w:rsidP="005123E0">
            <w:pPr>
              <w:pStyle w:val="Dates"/>
              <w:ind w:right="15"/>
              <w:rPr>
                <w:sz w:val="15"/>
                <w:szCs w:val="15"/>
              </w:rPr>
            </w:pPr>
            <w:sdt>
              <w:sdtPr>
                <w:rPr>
                  <w:sz w:val="15"/>
                  <w:szCs w:val="15"/>
                </w:rPr>
                <w:id w:val="270558874"/>
                <w:placeholder>
                  <w:docPart w:val="A50271C8458DFA4FA6303F1DBE5136C5"/>
                </w:placeholder>
                <w:date w:fullDate="2016-05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5123E0" w:rsidRPr="00332DCE">
                  <w:rPr>
                    <w:sz w:val="15"/>
                    <w:szCs w:val="15"/>
                  </w:rPr>
                  <w:t>5/12/2016</w:t>
                </w:r>
              </w:sdtContent>
            </w:sdt>
            <w:r w:rsidR="0072390B" w:rsidRPr="00332DCE">
              <w:rPr>
                <w:sz w:val="15"/>
                <w:szCs w:val="15"/>
              </w:rPr>
              <w:t xml:space="preserve"> — </w:t>
            </w:r>
            <w:sdt>
              <w:sdtPr>
                <w:rPr>
                  <w:sz w:val="15"/>
                  <w:szCs w:val="15"/>
                </w:rPr>
                <w:id w:val="270558878"/>
                <w:placeholder>
                  <w:docPart w:val="4F230FB0E0314A40A4237DFA2AD16A37"/>
                </w:placeholder>
                <w:date w:fullDate="2016-12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5123E0" w:rsidRPr="00332DCE">
                  <w:rPr>
                    <w:sz w:val="15"/>
                    <w:szCs w:val="15"/>
                  </w:rPr>
                  <w:t>12/15/2016</w:t>
                </w:r>
              </w:sdtContent>
            </w:sdt>
          </w:p>
        </w:tc>
      </w:tr>
      <w:tr w:rsidR="0072390B" w14:paraId="7377D504" w14:textId="77777777" w:rsidTr="00332DCE">
        <w:trPr>
          <w:trHeight w:val="1204"/>
        </w:trPr>
        <w:tc>
          <w:tcPr>
            <w:tcW w:w="8255" w:type="dxa"/>
            <w:gridSpan w:val="3"/>
            <w:tcMar>
              <w:bottom w:w="259" w:type="dxa"/>
            </w:tcMar>
          </w:tcPr>
          <w:sdt>
            <w:sdtPr>
              <w:rPr>
                <w:sz w:val="15"/>
                <w:szCs w:val="15"/>
              </w:rPr>
              <w:id w:val="737166380"/>
              <w:placeholder>
                <w:docPart w:val="6E63645F34CB844D8AA6D637525707F1"/>
              </w:placeholder>
            </w:sdtPr>
            <w:sdtContent>
              <w:p w14:paraId="1FD9D7D5" w14:textId="4368CBD6" w:rsidR="0072390B" w:rsidRPr="00332DCE" w:rsidRDefault="006964BC">
                <w:pPr>
                  <w:pStyle w:val="Italics"/>
                  <w:rPr>
                    <w:sz w:val="15"/>
                    <w:szCs w:val="15"/>
                  </w:rPr>
                </w:pPr>
                <w:proofErr w:type="spellStart"/>
                <w:proofErr w:type="gramStart"/>
                <w:r w:rsidRPr="00332DCE">
                  <w:rPr>
                    <w:sz w:val="15"/>
                    <w:szCs w:val="15"/>
                  </w:rPr>
                  <w:t>myPMG</w:t>
                </w:r>
                <w:proofErr w:type="spellEnd"/>
                <w:proofErr w:type="gramEnd"/>
                <w:r w:rsidRPr="00332DCE">
                  <w:rPr>
                    <w:sz w:val="15"/>
                    <w:szCs w:val="15"/>
                  </w:rPr>
                  <w:t xml:space="preserve"> - </w:t>
                </w:r>
                <w:r w:rsidR="005123E0" w:rsidRPr="00332DCE">
                  <w:rPr>
                    <w:sz w:val="15"/>
                    <w:szCs w:val="15"/>
                  </w:rPr>
                  <w:t>A community built specifically for doctor mothers</w:t>
                </w:r>
              </w:p>
            </w:sdtContent>
          </w:sdt>
          <w:p w14:paraId="0339C1F3" w14:textId="24A80074" w:rsidR="0072390B" w:rsidRPr="00332DCE" w:rsidRDefault="005123E0" w:rsidP="00D41919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Managed a </w:t>
            </w:r>
            <w:r w:rsidR="00EA5C41" w:rsidRPr="00332DCE">
              <w:rPr>
                <w:sz w:val="15"/>
                <w:szCs w:val="15"/>
              </w:rPr>
              <w:t>remote</w:t>
            </w:r>
            <w:r w:rsidRPr="00332DCE">
              <w:rPr>
                <w:sz w:val="15"/>
                <w:szCs w:val="15"/>
              </w:rPr>
              <w:t xml:space="preserve"> team to implement a mobile friendly web application</w:t>
            </w:r>
            <w:r w:rsidR="0081219E" w:rsidRPr="00332DCE">
              <w:rPr>
                <w:sz w:val="15"/>
                <w:szCs w:val="15"/>
              </w:rPr>
              <w:t xml:space="preserve"> built on Telescope</w:t>
            </w:r>
          </w:p>
          <w:p w14:paraId="631DE7B7" w14:textId="7DF2CA14" w:rsidR="00FB17FE" w:rsidRPr="00332DCE" w:rsidRDefault="006964BC" w:rsidP="00EE4314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Lead a team to i</w:t>
            </w:r>
            <w:r w:rsidR="0081219E" w:rsidRPr="00332DCE">
              <w:rPr>
                <w:sz w:val="15"/>
                <w:szCs w:val="15"/>
              </w:rPr>
              <w:t>mplemented a Stripe pay</w:t>
            </w:r>
            <w:r w:rsidR="00170857" w:rsidRPr="00332DCE">
              <w:rPr>
                <w:sz w:val="15"/>
                <w:szCs w:val="15"/>
              </w:rPr>
              <w:t xml:space="preserve"> </w:t>
            </w:r>
            <w:r w:rsidR="0081219E" w:rsidRPr="00332DCE">
              <w:rPr>
                <w:sz w:val="15"/>
                <w:szCs w:val="15"/>
              </w:rPr>
              <w:t>wall M</w:t>
            </w:r>
            <w:r w:rsidR="005123E0" w:rsidRPr="00332DCE">
              <w:rPr>
                <w:sz w:val="15"/>
                <w:szCs w:val="15"/>
              </w:rPr>
              <w:t>eteor pac</w:t>
            </w:r>
            <w:r w:rsidR="00170857" w:rsidRPr="00332DCE">
              <w:rPr>
                <w:sz w:val="15"/>
                <w:szCs w:val="15"/>
              </w:rPr>
              <w:t>kage to restrict content access</w:t>
            </w:r>
          </w:p>
          <w:p w14:paraId="4730094C" w14:textId="54C9C4CE" w:rsidR="00FB17FE" w:rsidRPr="00332DCE" w:rsidRDefault="006964BC" w:rsidP="00FB17FE">
            <w:pPr>
              <w:pStyle w:val="Dates"/>
              <w:ind w:right="15"/>
              <w:jc w:val="left"/>
              <w:rPr>
                <w:sz w:val="15"/>
                <w:szCs w:val="15"/>
              </w:rPr>
            </w:pPr>
            <w:r w:rsidRPr="00332DCE">
              <w:rPr>
                <w:b/>
                <w:color w:val="auto"/>
                <w:sz w:val="15"/>
                <w:szCs w:val="15"/>
              </w:rPr>
              <w:t>Co-Founder</w:t>
            </w:r>
            <w:r w:rsidR="005123E0" w:rsidRPr="00332DCE">
              <w:rPr>
                <w:b/>
                <w:color w:val="auto"/>
                <w:sz w:val="15"/>
                <w:szCs w:val="15"/>
              </w:rPr>
              <w:t xml:space="preserve">, </w:t>
            </w:r>
            <w:proofErr w:type="spellStart"/>
            <w:proofErr w:type="gramStart"/>
            <w:r w:rsidRPr="00332DCE">
              <w:rPr>
                <w:b/>
                <w:i/>
                <w:color w:val="auto"/>
                <w:sz w:val="15"/>
                <w:szCs w:val="15"/>
              </w:rPr>
              <w:t>Snyc</w:t>
            </w:r>
            <w:proofErr w:type="spellEnd"/>
            <w:r w:rsidR="001321D7" w:rsidRPr="00332DCE">
              <w:rPr>
                <w:b/>
                <w:sz w:val="15"/>
                <w:szCs w:val="15"/>
              </w:rPr>
              <w:t xml:space="preserve">          </w:t>
            </w:r>
            <w:r w:rsidR="005123E0" w:rsidRPr="00332DCE">
              <w:rPr>
                <w:b/>
                <w:sz w:val="15"/>
                <w:szCs w:val="15"/>
              </w:rPr>
              <w:t xml:space="preserve">                         </w:t>
            </w:r>
            <w:r w:rsidR="00FB17FE" w:rsidRPr="00332DCE">
              <w:rPr>
                <w:sz w:val="15"/>
                <w:szCs w:val="15"/>
              </w:rPr>
              <w:t xml:space="preserve">                                                         </w:t>
            </w:r>
            <w:r w:rsidR="00EE4314" w:rsidRPr="00332DCE">
              <w:rPr>
                <w:sz w:val="15"/>
                <w:szCs w:val="15"/>
              </w:rPr>
              <w:t xml:space="preserve">           </w:t>
            </w:r>
            <w:r w:rsidR="00FB17FE" w:rsidRPr="00332DCE">
              <w:rPr>
                <w:sz w:val="15"/>
                <w:szCs w:val="15"/>
              </w:rPr>
              <w:t xml:space="preserve">                 </w:t>
            </w:r>
            <w:r w:rsidR="005123E0" w:rsidRPr="00332DCE">
              <w:rPr>
                <w:sz w:val="15"/>
                <w:szCs w:val="15"/>
              </w:rPr>
              <w:t xml:space="preserve">                     </w:t>
            </w:r>
            <w:r w:rsidR="00FB17FE" w:rsidRPr="00332DCE">
              <w:rPr>
                <w:sz w:val="15"/>
                <w:szCs w:val="15"/>
              </w:rPr>
              <w:t xml:space="preserve">    </w:t>
            </w:r>
            <w:r w:rsidR="00107AE8">
              <w:rPr>
                <w:sz w:val="15"/>
                <w:szCs w:val="15"/>
              </w:rPr>
              <w:t xml:space="preserve">                      </w:t>
            </w:r>
            <w:r w:rsidR="00FB17FE" w:rsidRPr="00332DCE">
              <w:rPr>
                <w:sz w:val="15"/>
                <w:szCs w:val="15"/>
              </w:rPr>
              <w:t xml:space="preserve">      </w:t>
            </w:r>
            <w:proofErr w:type="gramEnd"/>
            <w:sdt>
              <w:sdtPr>
                <w:rPr>
                  <w:sz w:val="15"/>
                  <w:szCs w:val="15"/>
                </w:rPr>
                <w:id w:val="2016496715"/>
                <w:placeholder>
                  <w:docPart w:val="ADEF9424076CD045A1A9D73C3CCF9CAB"/>
                </w:placeholder>
                <w:date w:fullDate="2013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32DCE">
                  <w:rPr>
                    <w:sz w:val="15"/>
                    <w:szCs w:val="15"/>
                  </w:rPr>
                  <w:t>10/3/2013</w:t>
                </w:r>
              </w:sdtContent>
            </w:sdt>
            <w:r w:rsidR="00FB17FE" w:rsidRPr="00332DCE">
              <w:rPr>
                <w:sz w:val="15"/>
                <w:szCs w:val="15"/>
              </w:rPr>
              <w:t xml:space="preserve"> — </w:t>
            </w:r>
            <w:r w:rsidR="005123E0" w:rsidRPr="00332DCE">
              <w:rPr>
                <w:sz w:val="15"/>
                <w:szCs w:val="15"/>
              </w:rPr>
              <w:t>Summer 2015</w:t>
            </w:r>
            <w:r w:rsidR="00FB17FE" w:rsidRPr="00332DCE">
              <w:rPr>
                <w:sz w:val="15"/>
                <w:szCs w:val="15"/>
              </w:rPr>
              <w:t xml:space="preserve">         </w:t>
            </w:r>
          </w:p>
          <w:p w14:paraId="28F371D3" w14:textId="26609C46" w:rsidR="00FB17FE" w:rsidRPr="00332DCE" w:rsidRDefault="006964BC" w:rsidP="00FB17FE">
            <w:pPr>
              <w:pStyle w:val="Dates"/>
              <w:jc w:val="left"/>
              <w:rPr>
                <w:i/>
                <w:sz w:val="15"/>
                <w:szCs w:val="15"/>
              </w:rPr>
            </w:pPr>
            <w:proofErr w:type="spellStart"/>
            <w:r w:rsidRPr="00332DCE">
              <w:rPr>
                <w:i/>
                <w:sz w:val="15"/>
                <w:szCs w:val="15"/>
              </w:rPr>
              <w:t>Snyc</w:t>
            </w:r>
            <w:proofErr w:type="spellEnd"/>
            <w:r w:rsidRPr="00332DCE">
              <w:rPr>
                <w:i/>
                <w:sz w:val="15"/>
                <w:szCs w:val="15"/>
              </w:rPr>
              <w:t xml:space="preserve"> - </w:t>
            </w:r>
            <w:r w:rsidR="005123E0" w:rsidRPr="00332DCE">
              <w:rPr>
                <w:i/>
                <w:sz w:val="15"/>
                <w:szCs w:val="15"/>
              </w:rPr>
              <w:t xml:space="preserve">Ephemeral social updates broadcast to your friends at a moment’s notice </w:t>
            </w:r>
          </w:p>
          <w:p w14:paraId="074A94B8" w14:textId="388AE06E" w:rsidR="00FB17FE" w:rsidRPr="00332DCE" w:rsidRDefault="0081219E" w:rsidP="00FB17FE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>Designed and implemented backe</w:t>
            </w:r>
            <w:r w:rsidR="00170857" w:rsidRPr="00332DCE">
              <w:rPr>
                <w:sz w:val="15"/>
                <w:szCs w:val="15"/>
              </w:rPr>
              <w:t>nd API using the Play Framework</w:t>
            </w:r>
            <w:r w:rsidR="00EA5C41" w:rsidRPr="00332DCE">
              <w:rPr>
                <w:sz w:val="15"/>
                <w:szCs w:val="15"/>
              </w:rPr>
              <w:t xml:space="preserve">; written in </w:t>
            </w:r>
            <w:proofErr w:type="spellStart"/>
            <w:r w:rsidR="00EA5C41" w:rsidRPr="00332DCE">
              <w:rPr>
                <w:sz w:val="15"/>
                <w:szCs w:val="15"/>
              </w:rPr>
              <w:t>Scala</w:t>
            </w:r>
            <w:proofErr w:type="spellEnd"/>
            <w:r w:rsidR="00EA5C41" w:rsidRPr="00332DCE">
              <w:rPr>
                <w:sz w:val="15"/>
                <w:szCs w:val="15"/>
              </w:rPr>
              <w:t xml:space="preserve"> and Java</w:t>
            </w:r>
          </w:p>
          <w:p w14:paraId="59D24A43" w14:textId="5C2620B4" w:rsidR="00790306" w:rsidRPr="00332DCE" w:rsidRDefault="0081219E" w:rsidP="00170857">
            <w:pPr>
              <w:pStyle w:val="ListParagraph"/>
              <w:rPr>
                <w:sz w:val="15"/>
                <w:szCs w:val="15"/>
              </w:rPr>
            </w:pPr>
            <w:r w:rsidRPr="00332DCE">
              <w:rPr>
                <w:sz w:val="15"/>
                <w:szCs w:val="15"/>
              </w:rPr>
              <w:t xml:space="preserve">Deployed and managed system infrastructure running </w:t>
            </w:r>
            <w:r w:rsidR="00EA5C41" w:rsidRPr="00332DCE">
              <w:rPr>
                <w:sz w:val="15"/>
                <w:szCs w:val="15"/>
              </w:rPr>
              <w:t xml:space="preserve">on </w:t>
            </w:r>
            <w:r w:rsidRPr="00332DCE">
              <w:rPr>
                <w:sz w:val="15"/>
                <w:szCs w:val="15"/>
              </w:rPr>
              <w:t>Centos 5</w:t>
            </w:r>
          </w:p>
        </w:tc>
      </w:tr>
    </w:tbl>
    <w:p w14:paraId="10A8CBB8" w14:textId="148D7E44" w:rsidR="009543E4" w:rsidRPr="00107AE8" w:rsidRDefault="00107AE8" w:rsidP="00107AE8">
      <w:pPr>
        <w:pStyle w:val="SectionHeading"/>
        <w:rPr>
          <w:sz w:val="15"/>
          <w:szCs w:val="15"/>
        </w:rPr>
      </w:pPr>
      <w:r w:rsidRPr="00107AE8">
        <w:rPr>
          <w:sz w:val="15"/>
          <w:szCs w:val="15"/>
        </w:rPr>
        <w:t>EDUCATION</w:t>
      </w:r>
    </w:p>
    <w:p w14:paraId="75825F8D" w14:textId="3E04AF67" w:rsidR="00107AE8" w:rsidRPr="00107AE8" w:rsidRDefault="00107AE8" w:rsidP="00107AE8">
      <w:pPr>
        <w:pStyle w:val="Bold"/>
        <w:rPr>
          <w:sz w:val="15"/>
          <w:szCs w:val="15"/>
        </w:rPr>
      </w:pPr>
      <w:r w:rsidRPr="00107AE8">
        <w:rPr>
          <w:sz w:val="15"/>
          <w:szCs w:val="15"/>
        </w:rPr>
        <w:t>BS Compu</w:t>
      </w:r>
      <w:r>
        <w:rPr>
          <w:sz w:val="15"/>
          <w:szCs w:val="15"/>
        </w:rPr>
        <w:t>t</w:t>
      </w:r>
      <w:r w:rsidRPr="00107AE8">
        <w:rPr>
          <w:sz w:val="15"/>
          <w:szCs w:val="15"/>
        </w:rPr>
        <w:t>er Engineering and Computer Science, University of Southern California</w:t>
      </w:r>
    </w:p>
    <w:sectPr w:rsidR="00107AE8" w:rsidRPr="00107AE8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C08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3F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3EE0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D7EE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355440"/>
    <w:multiLevelType w:val="hybridMultilevel"/>
    <w:tmpl w:val="E14C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C7246"/>
    <w:multiLevelType w:val="hybridMultilevel"/>
    <w:tmpl w:val="6AC2183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5"/>
  </w:num>
  <w:num w:numId="5">
    <w:abstractNumId w:val="20"/>
  </w:num>
  <w:num w:numId="6">
    <w:abstractNumId w:val="15"/>
  </w:num>
  <w:num w:numId="7">
    <w:abstractNumId w:val="21"/>
  </w:num>
  <w:num w:numId="8">
    <w:abstractNumId w:val="11"/>
  </w:num>
  <w:num w:numId="9">
    <w:abstractNumId w:val="16"/>
  </w:num>
  <w:num w:numId="10">
    <w:abstractNumId w:val="7"/>
  </w:num>
  <w:num w:numId="11">
    <w:abstractNumId w:val="22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14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2D"/>
    <w:rsid w:val="000C758E"/>
    <w:rsid w:val="00107AE8"/>
    <w:rsid w:val="001321D7"/>
    <w:rsid w:val="00151526"/>
    <w:rsid w:val="00170857"/>
    <w:rsid w:val="00306558"/>
    <w:rsid w:val="00332DCE"/>
    <w:rsid w:val="00342780"/>
    <w:rsid w:val="00382B2E"/>
    <w:rsid w:val="003A702D"/>
    <w:rsid w:val="004D7C9C"/>
    <w:rsid w:val="005123E0"/>
    <w:rsid w:val="00527F67"/>
    <w:rsid w:val="006964BC"/>
    <w:rsid w:val="0072390B"/>
    <w:rsid w:val="007325B6"/>
    <w:rsid w:val="00790306"/>
    <w:rsid w:val="0081219E"/>
    <w:rsid w:val="008C10B9"/>
    <w:rsid w:val="008F3B15"/>
    <w:rsid w:val="00937435"/>
    <w:rsid w:val="009543E4"/>
    <w:rsid w:val="009E1758"/>
    <w:rsid w:val="00A83826"/>
    <w:rsid w:val="00AF5E4B"/>
    <w:rsid w:val="00B522C7"/>
    <w:rsid w:val="00B66144"/>
    <w:rsid w:val="00B72EA0"/>
    <w:rsid w:val="00C36450"/>
    <w:rsid w:val="00CA292F"/>
    <w:rsid w:val="00D153DC"/>
    <w:rsid w:val="00D41919"/>
    <w:rsid w:val="00E32B39"/>
    <w:rsid w:val="00E65F66"/>
    <w:rsid w:val="00EA5C41"/>
    <w:rsid w:val="00EE4314"/>
    <w:rsid w:val="00FA791F"/>
    <w:rsid w:val="00FB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9DB54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3A702D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3A702D"/>
    <w:pPr>
      <w:numPr>
        <w:numId w:val="21"/>
      </w:numPr>
      <w:spacing w:before="60" w:after="60" w:line="220" w:lineRule="exact"/>
    </w:pPr>
    <w:rPr>
      <w:rFonts w:ascii="Tahoma" w:eastAsia="Times New Roman" w:hAnsi="Tahoma" w:cs="Times New Roman"/>
      <w:spacing w:val="10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3A702D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3A702D"/>
    <w:pPr>
      <w:numPr>
        <w:numId w:val="21"/>
      </w:numPr>
      <w:spacing w:before="60" w:after="60" w:line="220" w:lineRule="exact"/>
    </w:pPr>
    <w:rPr>
      <w:rFonts w:ascii="Tahoma" w:eastAsia="Times New Roman" w:hAnsi="Tahoma" w:cs="Times New Roman"/>
      <w:spacing w:val="1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github.com/L1nk" TargetMode="Externa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%20Panaligan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7668BBF7A4457296EA14C004A72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A4785-C983-49A3-9953-730927A24046}"/>
      </w:docPartPr>
      <w:docPartBody>
        <w:p w:rsidR="00ED7490" w:rsidRDefault="00EF5DFE">
          <w:pPr>
            <w:pStyle w:val="797668BBF7A4457296EA14C004A72BBC"/>
          </w:pPr>
          <w:r>
            <w:t>[your name]</w:t>
          </w:r>
        </w:p>
      </w:docPartBody>
    </w:docPart>
    <w:docPart>
      <w:docPartPr>
        <w:name w:val="2AF4543210E69246BE6FCD89A78E7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24346-F980-194E-BF20-7E25243927AD}"/>
      </w:docPartPr>
      <w:docPartBody>
        <w:p w:rsidR="00317FEF" w:rsidRDefault="00317FEF" w:rsidP="00317FEF">
          <w:pPr>
            <w:pStyle w:val="2AF4543210E69246BE6FCD89A78E743B"/>
          </w:pPr>
          <w:r>
            <w:t>[Start Date]</w:t>
          </w:r>
        </w:p>
      </w:docPartBody>
    </w:docPart>
    <w:docPart>
      <w:docPartPr>
        <w:name w:val="17332186BB365D4A85E8BB48EFFC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DCB75-FC81-2648-B33F-8B10F386EB0F}"/>
      </w:docPartPr>
      <w:docPartBody>
        <w:p w:rsidR="00317FEF" w:rsidRDefault="00317FEF" w:rsidP="00317FEF">
          <w:pPr>
            <w:pStyle w:val="17332186BB365D4A85E8BB48EFFC9D1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0A982615DFD4B448E4E36DDEE3E7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BDF7-40D5-1F4B-8A26-A6215B90FBA4}"/>
      </w:docPartPr>
      <w:docPartBody>
        <w:p w:rsidR="00317FEF" w:rsidRDefault="00317FEF" w:rsidP="00317FEF">
          <w:pPr>
            <w:pStyle w:val="10A982615DFD4B448E4E36DDEE3E7565"/>
          </w:pPr>
          <w:r>
            <w:t>[Rochester, NY]</w:t>
          </w:r>
        </w:p>
      </w:docPartBody>
    </w:docPart>
    <w:docPart>
      <w:docPartPr>
        <w:name w:val="296982D1C3FC5C458AC78BCE4289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F1AB-3559-7D4B-892E-81F5973C7F3D}"/>
      </w:docPartPr>
      <w:docPartBody>
        <w:p w:rsidR="00317FEF" w:rsidRDefault="00317FEF" w:rsidP="00317FEF">
          <w:pPr>
            <w:pStyle w:val="296982D1C3FC5C458AC78BCE4289441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DB3F068FE3B84478D9B6BC13E90C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390FE-11D9-8343-AAED-C43F5A5E7695}"/>
      </w:docPartPr>
      <w:docPartBody>
        <w:p w:rsidR="00317FEF" w:rsidRDefault="00317FEF" w:rsidP="00317FEF">
          <w:pPr>
            <w:pStyle w:val="0DB3F068FE3B84478D9B6BC13E90CB4D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A50271C8458DFA4FA6303F1DBE513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F051A-12D9-C640-B7CA-A32F7175F1B5}"/>
      </w:docPartPr>
      <w:docPartBody>
        <w:p w:rsidR="00317FEF" w:rsidRDefault="00317FEF" w:rsidP="00317FEF">
          <w:pPr>
            <w:pStyle w:val="A50271C8458DFA4FA6303F1DBE5136C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4F230FB0E0314A40A4237DFA2AD16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4960-9180-454B-8FAB-A2930257F228}"/>
      </w:docPartPr>
      <w:docPartBody>
        <w:p w:rsidR="00317FEF" w:rsidRDefault="00317FEF" w:rsidP="00317FEF">
          <w:pPr>
            <w:pStyle w:val="4F230FB0E0314A40A4237DFA2AD16A3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E63645F34CB844D8AA6D63752570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24643-8B20-7A46-9C15-07BBA521FEBC}"/>
      </w:docPartPr>
      <w:docPartBody>
        <w:p w:rsidR="00317FEF" w:rsidRDefault="00317FEF" w:rsidP="00317FEF">
          <w:pPr>
            <w:pStyle w:val="6E63645F34CB844D8AA6D637525707F1"/>
          </w:pPr>
          <w:r>
            <w:t>[Buffalo,NY]</w:t>
          </w:r>
        </w:p>
      </w:docPartBody>
    </w:docPart>
    <w:docPart>
      <w:docPartPr>
        <w:name w:val="4DB10C9653563B489BD1989D08F9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358E-2543-B547-A4A1-557F99FE3C64}"/>
      </w:docPartPr>
      <w:docPartBody>
        <w:p w:rsidR="00317FEF" w:rsidRDefault="00317FEF" w:rsidP="00317FEF">
          <w:pPr>
            <w:pStyle w:val="4DB10C9653563B489BD1989D08F97EE3"/>
          </w:pPr>
          <w:r>
            <w:t>[Rochester, NY]</w:t>
          </w:r>
        </w:p>
      </w:docPartBody>
    </w:docPart>
    <w:docPart>
      <w:docPartPr>
        <w:name w:val="ADEF9424076CD045A1A9D73C3CCF9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CB1B2-9036-9F48-A614-FAE04BE2EF7B}"/>
      </w:docPartPr>
      <w:docPartBody>
        <w:p w:rsidR="00317FEF" w:rsidRDefault="00317FEF" w:rsidP="00317FEF">
          <w:pPr>
            <w:pStyle w:val="ADEF9424076CD045A1A9D73C3CCF9CAB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FA626123F1986C43A98CD902FEE7F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5AA60-71E6-674A-801D-F46AC37442A3}"/>
      </w:docPartPr>
      <w:docPartBody>
        <w:p w:rsidR="00292F00" w:rsidRDefault="00292F00" w:rsidP="00292F00">
          <w:pPr>
            <w:pStyle w:val="FA626123F1986C43A98CD902FEE7F9D0"/>
          </w:pPr>
          <w:r>
            <w:t>[Rochester, NY]</w:t>
          </w:r>
        </w:p>
      </w:docPartBody>
    </w:docPart>
    <w:docPart>
      <w:docPartPr>
        <w:name w:val="0223C07820255B4492FC727A023F1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6D680-E4B2-AA41-BBE5-23EA07FE4835}"/>
      </w:docPartPr>
      <w:docPartBody>
        <w:p w:rsidR="00292F00" w:rsidRDefault="00292F00" w:rsidP="00292F00">
          <w:pPr>
            <w:pStyle w:val="0223C07820255B4492FC727A023F1849"/>
          </w:pPr>
          <w:r>
            <w:t>[Rochester, NY]</w:t>
          </w:r>
        </w:p>
      </w:docPartBody>
    </w:docPart>
    <w:docPart>
      <w:docPartPr>
        <w:name w:val="2E896FD2C883DE40A6864F482F92B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48859-55E0-3545-B22E-C79790104CFF}"/>
      </w:docPartPr>
      <w:docPartBody>
        <w:p w:rsidR="00292F00" w:rsidRDefault="00292F00" w:rsidP="00292F00">
          <w:pPr>
            <w:pStyle w:val="2E896FD2C883DE40A6864F482F92B8A3"/>
          </w:pPr>
          <w:r>
            <w:t>[Rochester, NY]</w:t>
          </w:r>
        </w:p>
      </w:docPartBody>
    </w:docPart>
    <w:docPart>
      <w:docPartPr>
        <w:name w:val="54FE77AE16FA8B4F9EFC371513C04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86F1-2038-2E45-8F0C-37CF3136C78E}"/>
      </w:docPartPr>
      <w:docPartBody>
        <w:p w:rsidR="00292F00" w:rsidRDefault="00292F00" w:rsidP="00292F00">
          <w:pPr>
            <w:pStyle w:val="54FE77AE16FA8B4F9EFC371513C0419B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3E"/>
    <w:rsid w:val="00292F00"/>
    <w:rsid w:val="00317FEF"/>
    <w:rsid w:val="0041343E"/>
    <w:rsid w:val="00614182"/>
    <w:rsid w:val="0064083D"/>
    <w:rsid w:val="00D83078"/>
    <w:rsid w:val="00ED7490"/>
    <w:rsid w:val="00E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668BBF7A4457296EA14C004A72BBC">
    <w:name w:val="797668BBF7A4457296EA14C004A72BBC"/>
  </w:style>
  <w:style w:type="paragraph" w:customStyle="1" w:styleId="7F4817D145CA4E5AB0F6C23059F0B03B">
    <w:name w:val="7F4817D145CA4E5AB0F6C23059F0B03B"/>
  </w:style>
  <w:style w:type="paragraph" w:customStyle="1" w:styleId="83BF5B1E1B6442D98F00910EFDD6A5C1">
    <w:name w:val="83BF5B1E1B6442D98F00910EFDD6A5C1"/>
  </w:style>
  <w:style w:type="paragraph" w:customStyle="1" w:styleId="B89550C04D4D41879F3A2FE4015358F0">
    <w:name w:val="B89550C04D4D41879F3A2FE4015358F0"/>
  </w:style>
  <w:style w:type="paragraph" w:customStyle="1" w:styleId="0750B7B3A53745F7B8C1D9A87DF1D1F8">
    <w:name w:val="0750B7B3A53745F7B8C1D9A87DF1D1F8"/>
  </w:style>
  <w:style w:type="paragraph" w:customStyle="1" w:styleId="45FC3D8529DA4D38A2E5A062F7166C97">
    <w:name w:val="45FC3D8529DA4D38A2E5A062F7166C9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FBFD1FF8E3D043B2B9D9E5F60A713C88">
    <w:name w:val="FBFD1FF8E3D043B2B9D9E5F60A713C88"/>
  </w:style>
  <w:style w:type="paragraph" w:customStyle="1" w:styleId="EE05E2F901564943B86E850E3C6DF519">
    <w:name w:val="EE05E2F901564943B86E850E3C6DF519"/>
  </w:style>
  <w:style w:type="paragraph" w:customStyle="1" w:styleId="93F70AE7D76C4F619CB5F7DF05FDA98C">
    <w:name w:val="93F70AE7D76C4F619CB5F7DF05FDA98C"/>
  </w:style>
  <w:style w:type="character" w:styleId="PlaceholderText">
    <w:name w:val="Placeholder Text"/>
    <w:basedOn w:val="DefaultParagraphFont"/>
    <w:uiPriority w:val="99"/>
    <w:semiHidden/>
    <w:rsid w:val="00292F00"/>
    <w:rPr>
      <w:color w:val="808080"/>
    </w:rPr>
  </w:style>
  <w:style w:type="paragraph" w:customStyle="1" w:styleId="49758E9697254F8CB45379DB38E462F5">
    <w:name w:val="49758E9697254F8CB45379DB38E462F5"/>
  </w:style>
  <w:style w:type="paragraph" w:customStyle="1" w:styleId="D948F7C90C5745489C855B88742B8731">
    <w:name w:val="D948F7C90C5745489C855B88742B8731"/>
  </w:style>
  <w:style w:type="paragraph" w:customStyle="1" w:styleId="4828ACECAC6E4C618F952189356AB5B1">
    <w:name w:val="4828ACECAC6E4C618F952189356AB5B1"/>
  </w:style>
  <w:style w:type="paragraph" w:customStyle="1" w:styleId="90C85CBD38A142CCBEDB3B27FEF90D95">
    <w:name w:val="90C85CBD38A142CCBEDB3B27FEF90D95"/>
  </w:style>
  <w:style w:type="paragraph" w:customStyle="1" w:styleId="7A8984A4FC8A40879A4CD6B81C83C984">
    <w:name w:val="7A8984A4FC8A40879A4CD6B81C83C984"/>
  </w:style>
  <w:style w:type="paragraph" w:customStyle="1" w:styleId="5162F91F86854CFA9B8BF96E9393D693">
    <w:name w:val="5162F91F86854CFA9B8BF96E9393D693"/>
  </w:style>
  <w:style w:type="paragraph" w:customStyle="1" w:styleId="4EF338D63E6847E1911EB1FDA2CF0413">
    <w:name w:val="4EF338D63E6847E1911EB1FDA2CF0413"/>
  </w:style>
  <w:style w:type="paragraph" w:customStyle="1" w:styleId="7CB0818C6FD2444BB64DB028FCC2380C">
    <w:name w:val="7CB0818C6FD2444BB64DB028FCC2380C"/>
  </w:style>
  <w:style w:type="paragraph" w:customStyle="1" w:styleId="F1BDA40C083D4B46960F30B28BA4508F">
    <w:name w:val="F1BDA40C083D4B46960F30B28BA4508F"/>
  </w:style>
  <w:style w:type="paragraph" w:customStyle="1" w:styleId="9886A82D5F954D0E9496203CBC30B83E">
    <w:name w:val="9886A82D5F954D0E9496203CBC30B83E"/>
  </w:style>
  <w:style w:type="paragraph" w:customStyle="1" w:styleId="7347E19D81F142CEA626FBC3FA9F676F">
    <w:name w:val="7347E19D81F142CEA626FBC3FA9F676F"/>
  </w:style>
  <w:style w:type="paragraph" w:customStyle="1" w:styleId="F7D15CD159CF47318651DCB7EFB68F03">
    <w:name w:val="F7D15CD159CF47318651DCB7EFB68F03"/>
  </w:style>
  <w:style w:type="paragraph" w:customStyle="1" w:styleId="943B924FEBAF43FC967DF9E63BC41454">
    <w:name w:val="943B924FEBAF43FC967DF9E63BC41454"/>
  </w:style>
  <w:style w:type="paragraph" w:customStyle="1" w:styleId="B6A40653884043D8A2771B0559150BEC">
    <w:name w:val="B6A40653884043D8A2771B0559150BEC"/>
  </w:style>
  <w:style w:type="paragraph" w:customStyle="1" w:styleId="53F0D18568BF48D69E523946AA3D6CF0">
    <w:name w:val="53F0D18568BF48D69E523946AA3D6CF0"/>
  </w:style>
  <w:style w:type="paragraph" w:customStyle="1" w:styleId="36826A9CEAAD40E1AC26A7E11CA0DED7">
    <w:name w:val="36826A9CEAAD40E1AC26A7E11CA0DED7"/>
  </w:style>
  <w:style w:type="paragraph" w:customStyle="1" w:styleId="8F68EF5D0A474C15A0DC3276717A9527">
    <w:name w:val="8F68EF5D0A474C15A0DC3276717A9527"/>
  </w:style>
  <w:style w:type="paragraph" w:customStyle="1" w:styleId="0D8158A233D2493E94CDC3C4744566EB">
    <w:name w:val="0D8158A233D2493E94CDC3C4744566EB"/>
  </w:style>
  <w:style w:type="paragraph" w:customStyle="1" w:styleId="C2AD44E2631D4A799749CD99FEB0F53F">
    <w:name w:val="C2AD44E2631D4A799749CD99FEB0F53F"/>
  </w:style>
  <w:style w:type="paragraph" w:customStyle="1" w:styleId="DA5AAD02EB1C4A7A95C86F8D1DC8BF6B">
    <w:name w:val="DA5AAD02EB1C4A7A95C86F8D1DC8BF6B"/>
  </w:style>
  <w:style w:type="paragraph" w:customStyle="1" w:styleId="2B226F38C50B4AA9BDDBB31E3492D6A3">
    <w:name w:val="2B226F38C50B4AA9BDDBB31E3492D6A3"/>
  </w:style>
  <w:style w:type="paragraph" w:customStyle="1" w:styleId="346C382D2E5945EDA7475239443C3432">
    <w:name w:val="346C382D2E5945EDA7475239443C3432"/>
  </w:style>
  <w:style w:type="paragraph" w:customStyle="1" w:styleId="356DB459516C418B907035ABC97DE92A">
    <w:name w:val="356DB459516C418B907035ABC97DE92A"/>
  </w:style>
  <w:style w:type="paragraph" w:customStyle="1" w:styleId="C2878C8EEE9646C2942F6CC2CAE4C077">
    <w:name w:val="C2878C8EEE9646C2942F6CC2CAE4C077"/>
  </w:style>
  <w:style w:type="paragraph" w:customStyle="1" w:styleId="5A1475355A314A24A7A2A72B6D2FFDA4">
    <w:name w:val="5A1475355A314A24A7A2A72B6D2FFDA4"/>
    <w:rsid w:val="0041343E"/>
  </w:style>
  <w:style w:type="paragraph" w:customStyle="1" w:styleId="94F33F59134541BE953E98A56C2145E8">
    <w:name w:val="94F33F59134541BE953E98A56C2145E8"/>
    <w:rsid w:val="0041343E"/>
  </w:style>
  <w:style w:type="paragraph" w:customStyle="1" w:styleId="9C580F1950F04AF092099D346CE34FAE">
    <w:name w:val="9C580F1950F04AF092099D346CE34FAE"/>
    <w:rsid w:val="0041343E"/>
  </w:style>
  <w:style w:type="paragraph" w:customStyle="1" w:styleId="E277C036313B477CA89726C3577575F0">
    <w:name w:val="E277C036313B477CA89726C3577575F0"/>
    <w:rsid w:val="0041343E"/>
  </w:style>
  <w:style w:type="paragraph" w:customStyle="1" w:styleId="E6D4A9049B4B4F27AEA7B1E369992A3B">
    <w:name w:val="E6D4A9049B4B4F27AEA7B1E369992A3B"/>
    <w:rsid w:val="0041343E"/>
  </w:style>
  <w:style w:type="paragraph" w:customStyle="1" w:styleId="0B5F1BC197B54B91BDBCC816462B28B5">
    <w:name w:val="0B5F1BC197B54B91BDBCC816462B28B5"/>
    <w:rsid w:val="0041343E"/>
  </w:style>
  <w:style w:type="paragraph" w:customStyle="1" w:styleId="A05355FECFA84E4A801118BACDBA3646">
    <w:name w:val="A05355FECFA84E4A801118BACDBA3646"/>
    <w:rsid w:val="0041343E"/>
  </w:style>
  <w:style w:type="paragraph" w:customStyle="1" w:styleId="F37D99945AFB4D238C9317D13B9316E5">
    <w:name w:val="F37D99945AFB4D238C9317D13B9316E5"/>
    <w:rsid w:val="0041343E"/>
  </w:style>
  <w:style w:type="paragraph" w:customStyle="1" w:styleId="A2FFEE6B0FBE4832844F1B78008CE0E3">
    <w:name w:val="A2FFEE6B0FBE4832844F1B78008CE0E3"/>
    <w:rsid w:val="0041343E"/>
  </w:style>
  <w:style w:type="paragraph" w:customStyle="1" w:styleId="3587243E23304A0AA93834B342A38935">
    <w:name w:val="3587243E23304A0AA93834B342A38935"/>
    <w:rsid w:val="0041343E"/>
  </w:style>
  <w:style w:type="paragraph" w:customStyle="1" w:styleId="6E2E21E837D744459D4772636BECACAC">
    <w:name w:val="6E2E21E837D744459D4772636BECACAC"/>
    <w:rsid w:val="0041343E"/>
  </w:style>
  <w:style w:type="paragraph" w:customStyle="1" w:styleId="4D9F95C044D841D1BCB86D3DCC13D7D8">
    <w:name w:val="4D9F95C044D841D1BCB86D3DCC13D7D8"/>
    <w:rsid w:val="0041343E"/>
  </w:style>
  <w:style w:type="paragraph" w:customStyle="1" w:styleId="34FD9E11AD5E4FFD99D52E5AC074E904">
    <w:name w:val="34FD9E11AD5E4FFD99D52E5AC074E904"/>
    <w:rsid w:val="0041343E"/>
  </w:style>
  <w:style w:type="paragraph" w:customStyle="1" w:styleId="4BD7954F4E4E494FB81335F53B00DA37">
    <w:name w:val="4BD7954F4E4E494FB81335F53B00DA37"/>
    <w:rsid w:val="0041343E"/>
  </w:style>
  <w:style w:type="paragraph" w:customStyle="1" w:styleId="B6814D95252A4F85953264086B9D4669">
    <w:name w:val="B6814D95252A4F85953264086B9D4669"/>
    <w:rsid w:val="0041343E"/>
  </w:style>
  <w:style w:type="paragraph" w:customStyle="1" w:styleId="24CC79C2B3A04DB5A5425990E05B776C">
    <w:name w:val="24CC79C2B3A04DB5A5425990E05B776C"/>
    <w:rsid w:val="0041343E"/>
  </w:style>
  <w:style w:type="paragraph" w:customStyle="1" w:styleId="10C220B86D4F427FA91CD0E22A71C0EB">
    <w:name w:val="10C220B86D4F427FA91CD0E22A71C0EB"/>
    <w:rsid w:val="0041343E"/>
  </w:style>
  <w:style w:type="paragraph" w:customStyle="1" w:styleId="F7262131F3EA46639970C2FB3AC0B55F">
    <w:name w:val="F7262131F3EA46639970C2FB3AC0B55F"/>
    <w:rsid w:val="0041343E"/>
  </w:style>
  <w:style w:type="paragraph" w:customStyle="1" w:styleId="3117011FE4304184A21CA84BC869C2DC">
    <w:name w:val="3117011FE4304184A21CA84BC869C2DC"/>
    <w:rsid w:val="0041343E"/>
  </w:style>
  <w:style w:type="paragraph" w:customStyle="1" w:styleId="5D2BA6B8548B46C98E24FC8C9B1699EB">
    <w:name w:val="5D2BA6B8548B46C98E24FC8C9B1699EB"/>
    <w:rsid w:val="0041343E"/>
  </w:style>
  <w:style w:type="paragraph" w:customStyle="1" w:styleId="9EDA7187327A4F57BDB9E9682382B681">
    <w:name w:val="9EDA7187327A4F57BDB9E9682382B681"/>
    <w:rsid w:val="0041343E"/>
  </w:style>
  <w:style w:type="paragraph" w:customStyle="1" w:styleId="78D556AE3AB94F6FAF4A577ECCFCDC7A">
    <w:name w:val="78D556AE3AB94F6FAF4A577ECCFCDC7A"/>
    <w:rsid w:val="0041343E"/>
  </w:style>
  <w:style w:type="paragraph" w:customStyle="1" w:styleId="A5834CDAF90A4A9BB54F0CC8FF21AAA2">
    <w:name w:val="A5834CDAF90A4A9BB54F0CC8FF21AAA2"/>
    <w:rsid w:val="0041343E"/>
  </w:style>
  <w:style w:type="paragraph" w:customStyle="1" w:styleId="8B644EE0A4F844138FD7EB43D4D0CCE1">
    <w:name w:val="8B644EE0A4F844138FD7EB43D4D0CCE1"/>
    <w:rsid w:val="0041343E"/>
  </w:style>
  <w:style w:type="paragraph" w:customStyle="1" w:styleId="7D343799DCDD428DB8DC8180A3C4F3FD">
    <w:name w:val="7D343799DCDD428DB8DC8180A3C4F3FD"/>
    <w:rsid w:val="0041343E"/>
  </w:style>
  <w:style w:type="paragraph" w:customStyle="1" w:styleId="7A36FBAAD21041BAA8DB6C62DD261110">
    <w:name w:val="7A36FBAAD21041BAA8DB6C62DD261110"/>
    <w:rsid w:val="0041343E"/>
  </w:style>
  <w:style w:type="paragraph" w:customStyle="1" w:styleId="37E45A45717F49C0AB4A92D9EAC8CB85">
    <w:name w:val="37E45A45717F49C0AB4A92D9EAC8CB85"/>
    <w:rsid w:val="0041343E"/>
  </w:style>
  <w:style w:type="paragraph" w:customStyle="1" w:styleId="A15C3C17589B44C7A01324B11C42981E">
    <w:name w:val="A15C3C17589B44C7A01324B11C42981E"/>
    <w:rsid w:val="0041343E"/>
  </w:style>
  <w:style w:type="paragraph" w:customStyle="1" w:styleId="08F729B5842B4741850C81135DA25F8A">
    <w:name w:val="08F729B5842B4741850C81135DA25F8A"/>
    <w:rsid w:val="0041343E"/>
  </w:style>
  <w:style w:type="paragraph" w:customStyle="1" w:styleId="A6AD94932A274E53B94EFC2FD0A2603E">
    <w:name w:val="A6AD94932A274E53B94EFC2FD0A2603E"/>
    <w:rsid w:val="0041343E"/>
  </w:style>
  <w:style w:type="paragraph" w:customStyle="1" w:styleId="F9C66E72EBD64D51B778DB072CA1BF31">
    <w:name w:val="F9C66E72EBD64D51B778DB072CA1BF31"/>
    <w:rsid w:val="0041343E"/>
  </w:style>
  <w:style w:type="paragraph" w:customStyle="1" w:styleId="36000B66348445C69B26873BECBC7775">
    <w:name w:val="36000B66348445C69B26873BECBC7775"/>
    <w:rsid w:val="0041343E"/>
  </w:style>
  <w:style w:type="paragraph" w:customStyle="1" w:styleId="0940526331924129B3847B8F4AA886C9">
    <w:name w:val="0940526331924129B3847B8F4AA886C9"/>
    <w:rsid w:val="0041343E"/>
  </w:style>
  <w:style w:type="paragraph" w:customStyle="1" w:styleId="A15F12AF9F5247E897554E9F44DB15B3">
    <w:name w:val="A15F12AF9F5247E897554E9F44DB15B3"/>
    <w:rsid w:val="0041343E"/>
  </w:style>
  <w:style w:type="paragraph" w:customStyle="1" w:styleId="0491E1EE7DF8483B8492BA41EDCA80D0">
    <w:name w:val="0491E1EE7DF8483B8492BA41EDCA80D0"/>
    <w:rsid w:val="0041343E"/>
  </w:style>
  <w:style w:type="paragraph" w:customStyle="1" w:styleId="04D6C461116C4E6DB5C54B4F6E28CC2E">
    <w:name w:val="04D6C461116C4E6DB5C54B4F6E28CC2E"/>
    <w:rsid w:val="0041343E"/>
  </w:style>
  <w:style w:type="paragraph" w:customStyle="1" w:styleId="F77D71E8347E4AC3A97EC8F64BC8788D">
    <w:name w:val="F77D71E8347E4AC3A97EC8F64BC8788D"/>
    <w:rsid w:val="0041343E"/>
  </w:style>
  <w:style w:type="paragraph" w:customStyle="1" w:styleId="00FEE1E289B2490AA662705F21988CCF">
    <w:name w:val="00FEE1E289B2490AA662705F21988CCF"/>
    <w:rsid w:val="0041343E"/>
  </w:style>
  <w:style w:type="paragraph" w:customStyle="1" w:styleId="221C0F90CB114BA8A5C88495197A9D7B">
    <w:name w:val="221C0F90CB114BA8A5C88495197A9D7B"/>
    <w:rsid w:val="0041343E"/>
  </w:style>
  <w:style w:type="paragraph" w:customStyle="1" w:styleId="3B45BB2DBE0E4F6C9A4D4D451280C0DF">
    <w:name w:val="3B45BB2DBE0E4F6C9A4D4D451280C0DF"/>
    <w:rsid w:val="0041343E"/>
  </w:style>
  <w:style w:type="paragraph" w:customStyle="1" w:styleId="9C98634D77AF4AB7969F753929E113D5">
    <w:name w:val="9C98634D77AF4AB7969F753929E113D5"/>
    <w:rsid w:val="0041343E"/>
  </w:style>
  <w:style w:type="paragraph" w:customStyle="1" w:styleId="5BBA2B9A1FE54985918F9686D8600386">
    <w:name w:val="5BBA2B9A1FE54985918F9686D8600386"/>
    <w:rsid w:val="0041343E"/>
  </w:style>
  <w:style w:type="paragraph" w:customStyle="1" w:styleId="230B19F11A5F48FF996BF1ECF0B04DD2">
    <w:name w:val="230B19F11A5F48FF996BF1ECF0B04DD2"/>
    <w:rsid w:val="0041343E"/>
  </w:style>
  <w:style w:type="paragraph" w:customStyle="1" w:styleId="CD52F8EC47944429BE45A2EA86F67F54">
    <w:name w:val="CD52F8EC47944429BE45A2EA86F67F54"/>
    <w:rsid w:val="0041343E"/>
  </w:style>
  <w:style w:type="paragraph" w:customStyle="1" w:styleId="E055460AA31995448320BFCA55365B49">
    <w:name w:val="E055460AA31995448320BFCA55365B4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E3F6225CCE7884DAC5034722D486945">
    <w:name w:val="AE3F6225CCE7884DAC5034722D48694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F62F645D0B18A48B4AD53A61957CA56">
    <w:name w:val="CF62F645D0B18A48B4AD53A61957CA5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F4D197F158B8140B324629793D57372">
    <w:name w:val="AF4D197F158B8140B324629793D5737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04BB38A4E1B1742B16DE8900F1BC5F7">
    <w:name w:val="B04BB38A4E1B1742B16DE8900F1BC5F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58DAC15A06C48478D02CA18FE937579">
    <w:name w:val="658DAC15A06C48478D02CA18FE93757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D5D9E711193044B85781A0B25E8A35B">
    <w:name w:val="DD5D9E711193044B85781A0B25E8A35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CE37905F452F3418A2497CE8D0094A5">
    <w:name w:val="8CE37905F452F3418A2497CE8D0094A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2BD49519DE1BA4A81A4EBB8702FC683">
    <w:name w:val="92BD49519DE1BA4A81A4EBB8702FC68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25B59DF8BE1FB4D9F20F53C9DD2B5C4">
    <w:name w:val="425B59DF8BE1FB4D9F20F53C9DD2B5C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D1178A19D61C245913D05B9242BE7E7">
    <w:name w:val="9D1178A19D61C245913D05B9242BE7E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8A0F475FB50F44E859429862C68E03D">
    <w:name w:val="58A0F475FB50F44E859429862C68E03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63D9684323C5B4589265F2038C6EC92">
    <w:name w:val="E63D9684323C5B4589265F2038C6EC9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6F2EF8A5E34F74EAE0D25735AA58C21">
    <w:name w:val="F6F2EF8A5E34F74EAE0D25735AA58C2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9970B24C819D84C9AB07790BEA5E8E9">
    <w:name w:val="09970B24C819D84C9AB07790BEA5E8E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C5112D8F755C242B5EB3D2FFC48F766">
    <w:name w:val="5C5112D8F755C242B5EB3D2FFC48F76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2F4D4F14602054BABE97C805FA6E05F">
    <w:name w:val="22F4D4F14602054BABE97C805FA6E05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3834846ACEC834C829C26D5B7235234">
    <w:name w:val="E3834846ACEC834C829C26D5B723523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1035E60078613469255C5A37955A4C9">
    <w:name w:val="C1035E60078613469255C5A37955A4C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CC66B196CF61F4E84BD7ECAFFA781D9">
    <w:name w:val="9CC66B196CF61F4E84BD7ECAFFA781D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239971484F6734991D0B8B8DD30E27D">
    <w:name w:val="A239971484F6734991D0B8B8DD30E27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0C0BCA733029C4687350AEBDD6AEDB0">
    <w:name w:val="E0C0BCA733029C4687350AEBDD6AEDB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25E36548E36424BA23FB8B5E3F66D34">
    <w:name w:val="E25E36548E36424BA23FB8B5E3F66D3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231E2799DDA154A85F420C41729CAEF">
    <w:name w:val="9231E2799DDA154A85F420C41729CAE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AF4543210E69246BE6FCD89A78E743B">
    <w:name w:val="2AF4543210E69246BE6FCD89A78E743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7332186BB365D4A85E8BB48EFFC9D15">
    <w:name w:val="17332186BB365D4A85E8BB48EFFC9D1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0A982615DFD4B448E4E36DDEE3E7565">
    <w:name w:val="10A982615DFD4B448E4E36DDEE3E756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96982D1C3FC5C458AC78BCE42894411">
    <w:name w:val="296982D1C3FC5C458AC78BCE4289441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DB3F068FE3B84478D9B6BC13E90CB4D">
    <w:name w:val="0DB3F068FE3B84478D9B6BC13E90CB4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DBC274B0892D14B93C605443DD0F24B">
    <w:name w:val="5DBC274B0892D14B93C605443DD0F24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2A78F30F50A2346B8CD4135C2B574DB">
    <w:name w:val="32A78F30F50A2346B8CD4135C2B574D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50271C8458DFA4FA6303F1DBE5136C5">
    <w:name w:val="A50271C8458DFA4FA6303F1DBE5136C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F230FB0E0314A40A4237DFA2AD16A37">
    <w:name w:val="4F230FB0E0314A40A4237DFA2AD16A3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E63645F34CB844D8AA6D637525707F1">
    <w:name w:val="6E63645F34CB844D8AA6D637525707F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CADEB4B83D9B94A85819FA22A4BAFB0">
    <w:name w:val="8CADEB4B83D9B94A85819FA22A4BAFB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E40CD4B03DE2C4887089D1EDDA5309C">
    <w:name w:val="4E40CD4B03DE2C4887089D1EDDA5309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F019A1400AB2A4AAFABAECDB0F832FB">
    <w:name w:val="EF019A1400AB2A4AAFABAECDB0F832F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015D5872678944797214B7DEAE2A072">
    <w:name w:val="1015D5872678944797214B7DEAE2A07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37E08B04298094E8893F12DE4397D50">
    <w:name w:val="A37E08B04298094E8893F12DE4397D5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E7F2C71419B5E4B979DA5B8F4952289">
    <w:name w:val="1E7F2C71419B5E4B979DA5B8F495228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47D19A0A64C6A4AB47D0C0019D0AF2A">
    <w:name w:val="747D19A0A64C6A4AB47D0C0019D0AF2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40F6E3FEC5DEE4886B9A47E2405DE3E">
    <w:name w:val="940F6E3FEC5DEE4886B9A47E2405DE3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B4C5FFE11D7F64A86B8791586CACEAF">
    <w:name w:val="5B4C5FFE11D7F64A86B8791586CACEA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D6432748EDC97479BECD7964B46DF91">
    <w:name w:val="4D6432748EDC97479BECD7964B46DF9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1E064EAE052C44682CA8B835A489BAE">
    <w:name w:val="11E064EAE052C44682CA8B835A489BA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A2E89E0B49A84409DDB563C17D1C150">
    <w:name w:val="7A2E89E0B49A84409DDB563C17D1C15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5B1E2AA53D6ED4A87B197B261F0EE45">
    <w:name w:val="25B1E2AA53D6ED4A87B197B261F0EE4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B7C0A04EEF5F64286512F3AB57CE6D4">
    <w:name w:val="FB7C0A04EEF5F64286512F3AB57CE6D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BA9DB47292A7740A0D36AF3749681A2">
    <w:name w:val="BBA9DB47292A7740A0D36AF3749681A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751209954F4374AA0EB44C981D878F3">
    <w:name w:val="9751209954F4374AA0EB44C981D878F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A977CA6B70CBF4EB4BBF7EFE1E9D13C">
    <w:name w:val="FA977CA6B70CBF4EB4BBF7EFE1E9D13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11BE37946AF1C42A7DCF6E91533C607">
    <w:name w:val="611BE37946AF1C42A7DCF6E91533C60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CCF027CF68AEA42BD0D76FD094FB7F5">
    <w:name w:val="3CCF027CF68AEA42BD0D76FD094FB7F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AE8DEEFB9C6204EA01E305A39FB39E7">
    <w:name w:val="0AE8DEEFB9C6204EA01E305A39FB39E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968B9271745354097937038577A272B">
    <w:name w:val="6968B9271745354097937038577A272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321ED7807D84A48AD6CD0781029E1CC">
    <w:name w:val="4321ED7807D84A48AD6CD0781029E1C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D542723E7B0AC4398F8A2C53476931B">
    <w:name w:val="6D542723E7B0AC4398F8A2C53476931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E4A00540380004CB983275F9EEF4332">
    <w:name w:val="BE4A00540380004CB983275F9EEF433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02054A5F8A8694692489607A85F0D77">
    <w:name w:val="402054A5F8A8694692489607A85F0D7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ADCC9156A01E7448D40D5942044DAB6">
    <w:name w:val="9ADCC9156A01E7448D40D5942044DAB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31C4394204C1B4D88DCD4B2C7555E36">
    <w:name w:val="731C4394204C1B4D88DCD4B2C7555E3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A58EDAA72C56E4B973E8FEA6ECFC311">
    <w:name w:val="CA58EDAA72C56E4B973E8FEA6ECFC31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D2535282BE0E44EA120A49E7763C336">
    <w:name w:val="7D2535282BE0E44EA120A49E7763C33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F7360A2D475FD46A60D6A905CC1AC68">
    <w:name w:val="8F7360A2D475FD46A60D6A905CC1AC6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1541E719A8BBF4FB876998A5224587F">
    <w:name w:val="31541E719A8BBF4FB876998A5224587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05C54922E492B41A2C795043F968AAB">
    <w:name w:val="905C54922E492B41A2C795043F968AA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2ABDDD869A13F4F88EC1F0F3FCD2CB7">
    <w:name w:val="02ABDDD869A13F4F88EC1F0F3FCD2CB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0C13162E35037499EFE756EE6D92269">
    <w:name w:val="80C13162E35037499EFE756EE6D9226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B9EFE472BF4BB44BA75C996C82EFD1E">
    <w:name w:val="FB9EFE472BF4BB44BA75C996C82EFD1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939AEFC2AC26C4295BEC0CE125C3E24">
    <w:name w:val="C939AEFC2AC26C4295BEC0CE125C3E2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0DE32B2A19E0B45A0E3F403100FB868">
    <w:name w:val="B0DE32B2A19E0B45A0E3F403100FB86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EF1D9CDD67AC34A8ACDFEEE01165AFC">
    <w:name w:val="DEF1D9CDD67AC34A8ACDFEEE01165AF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1AA68855CA9FC40A5B963310E120BB3">
    <w:name w:val="E1AA68855CA9FC40A5B963310E120BB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A2122AAC1D9404888BFCCC5FC2DDD17">
    <w:name w:val="CA2122AAC1D9404888BFCCC5FC2DDD1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FE757E11685A0408DC331AC4FC54032">
    <w:name w:val="7FE757E11685A0408DC331AC4FC5403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E230AB18A36734C8029DB01FC17A28F">
    <w:name w:val="CE230AB18A36734C8029DB01FC17A28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51EB4E34803F44AA31EAEF519AF04B5">
    <w:name w:val="E51EB4E34803F44AA31EAEF519AF04B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CA9A3F91BB7ED4B9AA22C2BA35F6531">
    <w:name w:val="7CA9A3F91BB7ED4B9AA22C2BA35F653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6E3BE7B75D33A40BCA61885C59FAA56">
    <w:name w:val="A6E3BE7B75D33A40BCA61885C59FAA5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FD3851FDC40734B82E043D7160E720A">
    <w:name w:val="1FD3851FDC40734B82E043D7160E720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056C1626EE93A4FA9917F75A0953A1D">
    <w:name w:val="3056C1626EE93A4FA9917F75A0953A1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62970BDB96C0A4585AE6F91DE9AF71B">
    <w:name w:val="562970BDB96C0A4585AE6F91DE9AF71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F225821035BCF4EA384E69669FBE570">
    <w:name w:val="EF225821035BCF4EA384E69669FBE57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3668B538916A64C86018E87AC8CAB5C">
    <w:name w:val="E3668B538916A64C86018E87AC8CAB5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B3C8A7E634FC34BA0D4C66223B376DE">
    <w:name w:val="2B3C8A7E634FC34BA0D4C66223B376D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D882219B6F7B046B284727D25780F0F">
    <w:name w:val="5D882219B6F7B046B284727D25780F0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B6BD7E033839F4687ADD8397E97F949">
    <w:name w:val="BB6BD7E033839F4687ADD8397E97F94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35E5CCA60C71F4B9C01078454549336">
    <w:name w:val="F35E5CCA60C71F4B9C0107845454933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BD90B217233A94DA6A04E45FECBE3BB">
    <w:name w:val="FBD90B217233A94DA6A04E45FECBE3B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7AB68A2FB00044EA4F700C0E17F85FA">
    <w:name w:val="B7AB68A2FB00044EA4F700C0E17F85F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70BEBE6AF39CA439E5E2ACAB757D80A">
    <w:name w:val="A70BEBE6AF39CA439E5E2ACAB757D80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9A6D473E4B9D54A984CABC044670EBD">
    <w:name w:val="B9A6D473E4B9D54A984CABC044670EB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4635EFFD9391C458CD2D7B690DB3471">
    <w:name w:val="64635EFFD9391C458CD2D7B690DB347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9E932A44F629D4994A09A18E664297D">
    <w:name w:val="D9E932A44F629D4994A09A18E664297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9924FED4F60694BA73CBA74BCD36DAC">
    <w:name w:val="49924FED4F60694BA73CBA74BCD36DA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13769B46BC8434FAF5B3524E10E92C1">
    <w:name w:val="813769B46BC8434FAF5B3524E10E92C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BA1051492EF9F45BC3F6EAC258E27C8">
    <w:name w:val="0BA1051492EF9F45BC3F6EAC258E27C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86B904E9E5F7F46948DCA41C2B13137">
    <w:name w:val="686B904E9E5F7F46948DCA41C2B1313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DB10C9653563B489BD1989D08F97EE3">
    <w:name w:val="4DB10C9653563B489BD1989D08F97EE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1A0854F5610AF42A6CBF94E4396F6EE">
    <w:name w:val="E1A0854F5610AF42A6CBF94E4396F6E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F20F0F76E039F4E966AEF3CED755537">
    <w:name w:val="0F20F0F76E039F4E966AEF3CED75553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27383635C370943BA488510D91F270D">
    <w:name w:val="E27383635C370943BA488510D91F270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AFEEF6ADD15764CA4D09679897CC8F6">
    <w:name w:val="AAFEEF6ADD15764CA4D09679897CC8F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87E7E76F2C96A44908FA14E6F88F71E">
    <w:name w:val="287E7E76F2C96A44908FA14E6F88F71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245FE3EC97403458A1C046E13BF46C3">
    <w:name w:val="4245FE3EC97403458A1C046E13BF46C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EE921EE9527964F99B9AF0F141D2247">
    <w:name w:val="DEE921EE9527964F99B9AF0F141D224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E430A393AAB594CA1E356C3989590D1">
    <w:name w:val="5E430A393AAB594CA1E356C3989590D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2E38B907D871C4D98F2E9859642A8CB">
    <w:name w:val="52E38B907D871C4D98F2E9859642A8C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34239745E9E1E43B8DAACFAD28E2B11">
    <w:name w:val="E34239745E9E1E43B8DAACFAD28E2B1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1F19902AA1B44408C8764BBC2A82D26">
    <w:name w:val="51F19902AA1B44408C8764BBC2A82D2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72B8DE364E231488D69E1B4F647035F">
    <w:name w:val="772B8DE364E231488D69E1B4F647035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8BAA4E16F298B4183B42BCA0EB4091D">
    <w:name w:val="48BAA4E16F298B4183B42BCA0EB4091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75E229A4ECCF2408C13CDB2E3304559">
    <w:name w:val="775E229A4ECCF2408C13CDB2E330455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E2EEBA77ECF774B8B36AE23F5A6716E">
    <w:name w:val="1E2EEBA77ECF774B8B36AE23F5A6716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C6B008181361540A7144C2862FE8A1C">
    <w:name w:val="0C6B008181361540A7144C2862FE8A1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8E09C24277B6F4FB1735AB2753A6E4C">
    <w:name w:val="58E09C24277B6F4FB1735AB2753A6E4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3DA107198C6084C8C58FCFF38822B54">
    <w:name w:val="83DA107198C6084C8C58FCFF38822B5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970C4A7EE5CFE4A8550943E12CB9AC5">
    <w:name w:val="4970C4A7EE5CFE4A8550943E12CB9AC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23FB6BDE58A2B4B8C60868DB437F4D8">
    <w:name w:val="523FB6BDE58A2B4B8C60868DB437F4D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73B04F41720644CB2AAE87FC8DA4264">
    <w:name w:val="D73B04F41720644CB2AAE87FC8DA426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9FA2A0CC384E940BBBF7BA05F166AFB">
    <w:name w:val="69FA2A0CC384E940BBBF7BA05F166AF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64F811E11F492409B3DB2888DB5E6AB">
    <w:name w:val="564F811E11F492409B3DB2888DB5E6A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8333C384CF83744996C8C23293DD178">
    <w:name w:val="48333C384CF83744996C8C23293DD17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9BAE200AAF8ED44ACE280A136A0D28A">
    <w:name w:val="E9BAE200AAF8ED44ACE280A136A0D28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FE5FFC6F7230F4E8C036B129F4E1A8A">
    <w:name w:val="8FE5FFC6F7230F4E8C036B129F4E1A8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663BD8AB24011458EDF1FA172F91961">
    <w:name w:val="F663BD8AB24011458EDF1FA172F9196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A3154E2B38FED4BAFD71B9723B223AD">
    <w:name w:val="CA3154E2B38FED4BAFD71B9723B223A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78D74A194971E44B968C925EFDD396D">
    <w:name w:val="378D74A194971E44B968C925EFDD396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F155C17ED55FE4E891423A29F88D119">
    <w:name w:val="3F155C17ED55FE4E891423A29F88D11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39647DE1E24194CA67BDA50B069D1E6">
    <w:name w:val="839647DE1E24194CA67BDA50B069D1E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99631E2D4743348B2C34A115466AD78">
    <w:name w:val="899631E2D4743348B2C34A115466AD7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6574E4898FA7E4BBAE4A497DC867DB9">
    <w:name w:val="16574E4898FA7E4BBAE4A497DC867DB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F3FBC0226951741A6B437054AB72B76">
    <w:name w:val="1F3FBC0226951741A6B437054AB72B7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2271EFE51EF3A479C9B3D9E1ACA063E">
    <w:name w:val="42271EFE51EF3A479C9B3D9E1ACA063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3D11E05EC395B478E418C522CC73218">
    <w:name w:val="43D11E05EC395B478E418C522CC7321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853D1D49A2F7D449DF3768C2C102578">
    <w:name w:val="D853D1D49A2F7D449DF3768C2C10257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AB8263BC911B047B2CFBB27842BA649">
    <w:name w:val="9AB8263BC911B047B2CFBB27842BA64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5A6FFB042FD2C4BB27F9102A5C0E6E5">
    <w:name w:val="B5A6FFB042FD2C4BB27F9102A5C0E6E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17DEC7B61C6944D8F0AC716F24D2674">
    <w:name w:val="D17DEC7B61C6944D8F0AC716F24D267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8E2ACE3B4A85643AB594BC3E8179087">
    <w:name w:val="18E2ACE3B4A85643AB594BC3E817908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3B0FEEEEBC3554C99D157EDEF130A5B">
    <w:name w:val="03B0FEEEEBC3554C99D157EDEF130A5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FC89E129C68E24A977A747B66FE8E2A">
    <w:name w:val="DFC89E129C68E24A977A747B66FE8E2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F2CC7A5D3BAFA498EADA1BDC3A29DB6">
    <w:name w:val="AF2CC7A5D3BAFA498EADA1BDC3A29DB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DEF9424076CD045A1A9D73C3CCF9CAB">
    <w:name w:val="ADEF9424076CD045A1A9D73C3CCF9CA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A626123F1986C43A98CD902FEE7F9D0">
    <w:name w:val="FA626123F1986C43A98CD902FEE7F9D0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A59C2258FAE2F9409F050761A0AAB0F0">
    <w:name w:val="A59C2258FAE2F9409F050761A0AAB0F0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0223C07820255B4492FC727A023F1849">
    <w:name w:val="0223C07820255B4492FC727A023F1849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2E896FD2C883DE40A6864F482F92B8A3">
    <w:name w:val="2E896FD2C883DE40A6864F482F92B8A3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54FE77AE16FA8B4F9EFC371513C0419B">
    <w:name w:val="54FE77AE16FA8B4F9EFC371513C0419B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BDCF96247F8F124C882F11C8E6E626E4">
    <w:name w:val="BDCF96247F8F124C882F11C8E6E626E4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BFD7D4B1790E454A902EF8BABF68647F">
    <w:name w:val="BFD7D4B1790E454A902EF8BABF68647F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019931E0248B094293B197644613A1E6">
    <w:name w:val="019931E0248B094293B197644613A1E6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D94B175CC11DC44280FFA0555E1A8AD5">
    <w:name w:val="D94B175CC11DC44280FFA0555E1A8AD5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ED01E2FD5EE18741A54ABB517AA9AABF">
    <w:name w:val="ED01E2FD5EE18741A54ABB517AA9AABF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217BC6AE3213794C9F162DC611973DA4">
    <w:name w:val="217BC6AE3213794C9F162DC611973DA4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09711685C20A914B91A5D401979C0FE3">
    <w:name w:val="09711685C20A914B91A5D401979C0FE3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53A3F2A2BDFFA446B5FAD72DC683185B">
    <w:name w:val="53A3F2A2BDFFA446B5FAD72DC683185B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1CF0612B4AFBEF49A51D2C349F5F832A">
    <w:name w:val="1CF0612B4AFBEF49A51D2C349F5F832A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E4C9606F855167478B4EE23A178ACE15">
    <w:name w:val="E4C9606F855167478B4EE23A178ACE15"/>
    <w:rsid w:val="00292F0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668BBF7A4457296EA14C004A72BBC">
    <w:name w:val="797668BBF7A4457296EA14C004A72BBC"/>
  </w:style>
  <w:style w:type="paragraph" w:customStyle="1" w:styleId="7F4817D145CA4E5AB0F6C23059F0B03B">
    <w:name w:val="7F4817D145CA4E5AB0F6C23059F0B03B"/>
  </w:style>
  <w:style w:type="paragraph" w:customStyle="1" w:styleId="83BF5B1E1B6442D98F00910EFDD6A5C1">
    <w:name w:val="83BF5B1E1B6442D98F00910EFDD6A5C1"/>
  </w:style>
  <w:style w:type="paragraph" w:customStyle="1" w:styleId="B89550C04D4D41879F3A2FE4015358F0">
    <w:name w:val="B89550C04D4D41879F3A2FE4015358F0"/>
  </w:style>
  <w:style w:type="paragraph" w:customStyle="1" w:styleId="0750B7B3A53745F7B8C1D9A87DF1D1F8">
    <w:name w:val="0750B7B3A53745F7B8C1D9A87DF1D1F8"/>
  </w:style>
  <w:style w:type="paragraph" w:customStyle="1" w:styleId="45FC3D8529DA4D38A2E5A062F7166C97">
    <w:name w:val="45FC3D8529DA4D38A2E5A062F7166C9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FBFD1FF8E3D043B2B9D9E5F60A713C88">
    <w:name w:val="FBFD1FF8E3D043B2B9D9E5F60A713C88"/>
  </w:style>
  <w:style w:type="paragraph" w:customStyle="1" w:styleId="EE05E2F901564943B86E850E3C6DF519">
    <w:name w:val="EE05E2F901564943B86E850E3C6DF519"/>
  </w:style>
  <w:style w:type="paragraph" w:customStyle="1" w:styleId="93F70AE7D76C4F619CB5F7DF05FDA98C">
    <w:name w:val="93F70AE7D76C4F619CB5F7DF05FDA98C"/>
  </w:style>
  <w:style w:type="character" w:styleId="PlaceholderText">
    <w:name w:val="Placeholder Text"/>
    <w:basedOn w:val="DefaultParagraphFont"/>
    <w:uiPriority w:val="99"/>
    <w:semiHidden/>
    <w:rsid w:val="00292F00"/>
    <w:rPr>
      <w:color w:val="808080"/>
    </w:rPr>
  </w:style>
  <w:style w:type="paragraph" w:customStyle="1" w:styleId="49758E9697254F8CB45379DB38E462F5">
    <w:name w:val="49758E9697254F8CB45379DB38E462F5"/>
  </w:style>
  <w:style w:type="paragraph" w:customStyle="1" w:styleId="D948F7C90C5745489C855B88742B8731">
    <w:name w:val="D948F7C90C5745489C855B88742B8731"/>
  </w:style>
  <w:style w:type="paragraph" w:customStyle="1" w:styleId="4828ACECAC6E4C618F952189356AB5B1">
    <w:name w:val="4828ACECAC6E4C618F952189356AB5B1"/>
  </w:style>
  <w:style w:type="paragraph" w:customStyle="1" w:styleId="90C85CBD38A142CCBEDB3B27FEF90D95">
    <w:name w:val="90C85CBD38A142CCBEDB3B27FEF90D95"/>
  </w:style>
  <w:style w:type="paragraph" w:customStyle="1" w:styleId="7A8984A4FC8A40879A4CD6B81C83C984">
    <w:name w:val="7A8984A4FC8A40879A4CD6B81C83C984"/>
  </w:style>
  <w:style w:type="paragraph" w:customStyle="1" w:styleId="5162F91F86854CFA9B8BF96E9393D693">
    <w:name w:val="5162F91F86854CFA9B8BF96E9393D693"/>
  </w:style>
  <w:style w:type="paragraph" w:customStyle="1" w:styleId="4EF338D63E6847E1911EB1FDA2CF0413">
    <w:name w:val="4EF338D63E6847E1911EB1FDA2CF0413"/>
  </w:style>
  <w:style w:type="paragraph" w:customStyle="1" w:styleId="7CB0818C6FD2444BB64DB028FCC2380C">
    <w:name w:val="7CB0818C6FD2444BB64DB028FCC2380C"/>
  </w:style>
  <w:style w:type="paragraph" w:customStyle="1" w:styleId="F1BDA40C083D4B46960F30B28BA4508F">
    <w:name w:val="F1BDA40C083D4B46960F30B28BA4508F"/>
  </w:style>
  <w:style w:type="paragraph" w:customStyle="1" w:styleId="9886A82D5F954D0E9496203CBC30B83E">
    <w:name w:val="9886A82D5F954D0E9496203CBC30B83E"/>
  </w:style>
  <w:style w:type="paragraph" w:customStyle="1" w:styleId="7347E19D81F142CEA626FBC3FA9F676F">
    <w:name w:val="7347E19D81F142CEA626FBC3FA9F676F"/>
  </w:style>
  <w:style w:type="paragraph" w:customStyle="1" w:styleId="F7D15CD159CF47318651DCB7EFB68F03">
    <w:name w:val="F7D15CD159CF47318651DCB7EFB68F03"/>
  </w:style>
  <w:style w:type="paragraph" w:customStyle="1" w:styleId="943B924FEBAF43FC967DF9E63BC41454">
    <w:name w:val="943B924FEBAF43FC967DF9E63BC41454"/>
  </w:style>
  <w:style w:type="paragraph" w:customStyle="1" w:styleId="B6A40653884043D8A2771B0559150BEC">
    <w:name w:val="B6A40653884043D8A2771B0559150BEC"/>
  </w:style>
  <w:style w:type="paragraph" w:customStyle="1" w:styleId="53F0D18568BF48D69E523946AA3D6CF0">
    <w:name w:val="53F0D18568BF48D69E523946AA3D6CF0"/>
  </w:style>
  <w:style w:type="paragraph" w:customStyle="1" w:styleId="36826A9CEAAD40E1AC26A7E11CA0DED7">
    <w:name w:val="36826A9CEAAD40E1AC26A7E11CA0DED7"/>
  </w:style>
  <w:style w:type="paragraph" w:customStyle="1" w:styleId="8F68EF5D0A474C15A0DC3276717A9527">
    <w:name w:val="8F68EF5D0A474C15A0DC3276717A9527"/>
  </w:style>
  <w:style w:type="paragraph" w:customStyle="1" w:styleId="0D8158A233D2493E94CDC3C4744566EB">
    <w:name w:val="0D8158A233D2493E94CDC3C4744566EB"/>
  </w:style>
  <w:style w:type="paragraph" w:customStyle="1" w:styleId="C2AD44E2631D4A799749CD99FEB0F53F">
    <w:name w:val="C2AD44E2631D4A799749CD99FEB0F53F"/>
  </w:style>
  <w:style w:type="paragraph" w:customStyle="1" w:styleId="DA5AAD02EB1C4A7A95C86F8D1DC8BF6B">
    <w:name w:val="DA5AAD02EB1C4A7A95C86F8D1DC8BF6B"/>
  </w:style>
  <w:style w:type="paragraph" w:customStyle="1" w:styleId="2B226F38C50B4AA9BDDBB31E3492D6A3">
    <w:name w:val="2B226F38C50B4AA9BDDBB31E3492D6A3"/>
  </w:style>
  <w:style w:type="paragraph" w:customStyle="1" w:styleId="346C382D2E5945EDA7475239443C3432">
    <w:name w:val="346C382D2E5945EDA7475239443C3432"/>
  </w:style>
  <w:style w:type="paragraph" w:customStyle="1" w:styleId="356DB459516C418B907035ABC97DE92A">
    <w:name w:val="356DB459516C418B907035ABC97DE92A"/>
  </w:style>
  <w:style w:type="paragraph" w:customStyle="1" w:styleId="C2878C8EEE9646C2942F6CC2CAE4C077">
    <w:name w:val="C2878C8EEE9646C2942F6CC2CAE4C077"/>
  </w:style>
  <w:style w:type="paragraph" w:customStyle="1" w:styleId="5A1475355A314A24A7A2A72B6D2FFDA4">
    <w:name w:val="5A1475355A314A24A7A2A72B6D2FFDA4"/>
    <w:rsid w:val="0041343E"/>
  </w:style>
  <w:style w:type="paragraph" w:customStyle="1" w:styleId="94F33F59134541BE953E98A56C2145E8">
    <w:name w:val="94F33F59134541BE953E98A56C2145E8"/>
    <w:rsid w:val="0041343E"/>
  </w:style>
  <w:style w:type="paragraph" w:customStyle="1" w:styleId="9C580F1950F04AF092099D346CE34FAE">
    <w:name w:val="9C580F1950F04AF092099D346CE34FAE"/>
    <w:rsid w:val="0041343E"/>
  </w:style>
  <w:style w:type="paragraph" w:customStyle="1" w:styleId="E277C036313B477CA89726C3577575F0">
    <w:name w:val="E277C036313B477CA89726C3577575F0"/>
    <w:rsid w:val="0041343E"/>
  </w:style>
  <w:style w:type="paragraph" w:customStyle="1" w:styleId="E6D4A9049B4B4F27AEA7B1E369992A3B">
    <w:name w:val="E6D4A9049B4B4F27AEA7B1E369992A3B"/>
    <w:rsid w:val="0041343E"/>
  </w:style>
  <w:style w:type="paragraph" w:customStyle="1" w:styleId="0B5F1BC197B54B91BDBCC816462B28B5">
    <w:name w:val="0B5F1BC197B54B91BDBCC816462B28B5"/>
    <w:rsid w:val="0041343E"/>
  </w:style>
  <w:style w:type="paragraph" w:customStyle="1" w:styleId="A05355FECFA84E4A801118BACDBA3646">
    <w:name w:val="A05355FECFA84E4A801118BACDBA3646"/>
    <w:rsid w:val="0041343E"/>
  </w:style>
  <w:style w:type="paragraph" w:customStyle="1" w:styleId="F37D99945AFB4D238C9317D13B9316E5">
    <w:name w:val="F37D99945AFB4D238C9317D13B9316E5"/>
    <w:rsid w:val="0041343E"/>
  </w:style>
  <w:style w:type="paragraph" w:customStyle="1" w:styleId="A2FFEE6B0FBE4832844F1B78008CE0E3">
    <w:name w:val="A2FFEE6B0FBE4832844F1B78008CE0E3"/>
    <w:rsid w:val="0041343E"/>
  </w:style>
  <w:style w:type="paragraph" w:customStyle="1" w:styleId="3587243E23304A0AA93834B342A38935">
    <w:name w:val="3587243E23304A0AA93834B342A38935"/>
    <w:rsid w:val="0041343E"/>
  </w:style>
  <w:style w:type="paragraph" w:customStyle="1" w:styleId="6E2E21E837D744459D4772636BECACAC">
    <w:name w:val="6E2E21E837D744459D4772636BECACAC"/>
    <w:rsid w:val="0041343E"/>
  </w:style>
  <w:style w:type="paragraph" w:customStyle="1" w:styleId="4D9F95C044D841D1BCB86D3DCC13D7D8">
    <w:name w:val="4D9F95C044D841D1BCB86D3DCC13D7D8"/>
    <w:rsid w:val="0041343E"/>
  </w:style>
  <w:style w:type="paragraph" w:customStyle="1" w:styleId="34FD9E11AD5E4FFD99D52E5AC074E904">
    <w:name w:val="34FD9E11AD5E4FFD99D52E5AC074E904"/>
    <w:rsid w:val="0041343E"/>
  </w:style>
  <w:style w:type="paragraph" w:customStyle="1" w:styleId="4BD7954F4E4E494FB81335F53B00DA37">
    <w:name w:val="4BD7954F4E4E494FB81335F53B00DA37"/>
    <w:rsid w:val="0041343E"/>
  </w:style>
  <w:style w:type="paragraph" w:customStyle="1" w:styleId="B6814D95252A4F85953264086B9D4669">
    <w:name w:val="B6814D95252A4F85953264086B9D4669"/>
    <w:rsid w:val="0041343E"/>
  </w:style>
  <w:style w:type="paragraph" w:customStyle="1" w:styleId="24CC79C2B3A04DB5A5425990E05B776C">
    <w:name w:val="24CC79C2B3A04DB5A5425990E05B776C"/>
    <w:rsid w:val="0041343E"/>
  </w:style>
  <w:style w:type="paragraph" w:customStyle="1" w:styleId="10C220B86D4F427FA91CD0E22A71C0EB">
    <w:name w:val="10C220B86D4F427FA91CD0E22A71C0EB"/>
    <w:rsid w:val="0041343E"/>
  </w:style>
  <w:style w:type="paragraph" w:customStyle="1" w:styleId="F7262131F3EA46639970C2FB3AC0B55F">
    <w:name w:val="F7262131F3EA46639970C2FB3AC0B55F"/>
    <w:rsid w:val="0041343E"/>
  </w:style>
  <w:style w:type="paragraph" w:customStyle="1" w:styleId="3117011FE4304184A21CA84BC869C2DC">
    <w:name w:val="3117011FE4304184A21CA84BC869C2DC"/>
    <w:rsid w:val="0041343E"/>
  </w:style>
  <w:style w:type="paragraph" w:customStyle="1" w:styleId="5D2BA6B8548B46C98E24FC8C9B1699EB">
    <w:name w:val="5D2BA6B8548B46C98E24FC8C9B1699EB"/>
    <w:rsid w:val="0041343E"/>
  </w:style>
  <w:style w:type="paragraph" w:customStyle="1" w:styleId="9EDA7187327A4F57BDB9E9682382B681">
    <w:name w:val="9EDA7187327A4F57BDB9E9682382B681"/>
    <w:rsid w:val="0041343E"/>
  </w:style>
  <w:style w:type="paragraph" w:customStyle="1" w:styleId="78D556AE3AB94F6FAF4A577ECCFCDC7A">
    <w:name w:val="78D556AE3AB94F6FAF4A577ECCFCDC7A"/>
    <w:rsid w:val="0041343E"/>
  </w:style>
  <w:style w:type="paragraph" w:customStyle="1" w:styleId="A5834CDAF90A4A9BB54F0CC8FF21AAA2">
    <w:name w:val="A5834CDAF90A4A9BB54F0CC8FF21AAA2"/>
    <w:rsid w:val="0041343E"/>
  </w:style>
  <w:style w:type="paragraph" w:customStyle="1" w:styleId="8B644EE0A4F844138FD7EB43D4D0CCE1">
    <w:name w:val="8B644EE0A4F844138FD7EB43D4D0CCE1"/>
    <w:rsid w:val="0041343E"/>
  </w:style>
  <w:style w:type="paragraph" w:customStyle="1" w:styleId="7D343799DCDD428DB8DC8180A3C4F3FD">
    <w:name w:val="7D343799DCDD428DB8DC8180A3C4F3FD"/>
    <w:rsid w:val="0041343E"/>
  </w:style>
  <w:style w:type="paragraph" w:customStyle="1" w:styleId="7A36FBAAD21041BAA8DB6C62DD261110">
    <w:name w:val="7A36FBAAD21041BAA8DB6C62DD261110"/>
    <w:rsid w:val="0041343E"/>
  </w:style>
  <w:style w:type="paragraph" w:customStyle="1" w:styleId="37E45A45717F49C0AB4A92D9EAC8CB85">
    <w:name w:val="37E45A45717F49C0AB4A92D9EAC8CB85"/>
    <w:rsid w:val="0041343E"/>
  </w:style>
  <w:style w:type="paragraph" w:customStyle="1" w:styleId="A15C3C17589B44C7A01324B11C42981E">
    <w:name w:val="A15C3C17589B44C7A01324B11C42981E"/>
    <w:rsid w:val="0041343E"/>
  </w:style>
  <w:style w:type="paragraph" w:customStyle="1" w:styleId="08F729B5842B4741850C81135DA25F8A">
    <w:name w:val="08F729B5842B4741850C81135DA25F8A"/>
    <w:rsid w:val="0041343E"/>
  </w:style>
  <w:style w:type="paragraph" w:customStyle="1" w:styleId="A6AD94932A274E53B94EFC2FD0A2603E">
    <w:name w:val="A6AD94932A274E53B94EFC2FD0A2603E"/>
    <w:rsid w:val="0041343E"/>
  </w:style>
  <w:style w:type="paragraph" w:customStyle="1" w:styleId="F9C66E72EBD64D51B778DB072CA1BF31">
    <w:name w:val="F9C66E72EBD64D51B778DB072CA1BF31"/>
    <w:rsid w:val="0041343E"/>
  </w:style>
  <w:style w:type="paragraph" w:customStyle="1" w:styleId="36000B66348445C69B26873BECBC7775">
    <w:name w:val="36000B66348445C69B26873BECBC7775"/>
    <w:rsid w:val="0041343E"/>
  </w:style>
  <w:style w:type="paragraph" w:customStyle="1" w:styleId="0940526331924129B3847B8F4AA886C9">
    <w:name w:val="0940526331924129B3847B8F4AA886C9"/>
    <w:rsid w:val="0041343E"/>
  </w:style>
  <w:style w:type="paragraph" w:customStyle="1" w:styleId="A15F12AF9F5247E897554E9F44DB15B3">
    <w:name w:val="A15F12AF9F5247E897554E9F44DB15B3"/>
    <w:rsid w:val="0041343E"/>
  </w:style>
  <w:style w:type="paragraph" w:customStyle="1" w:styleId="0491E1EE7DF8483B8492BA41EDCA80D0">
    <w:name w:val="0491E1EE7DF8483B8492BA41EDCA80D0"/>
    <w:rsid w:val="0041343E"/>
  </w:style>
  <w:style w:type="paragraph" w:customStyle="1" w:styleId="04D6C461116C4E6DB5C54B4F6E28CC2E">
    <w:name w:val="04D6C461116C4E6DB5C54B4F6E28CC2E"/>
    <w:rsid w:val="0041343E"/>
  </w:style>
  <w:style w:type="paragraph" w:customStyle="1" w:styleId="F77D71E8347E4AC3A97EC8F64BC8788D">
    <w:name w:val="F77D71E8347E4AC3A97EC8F64BC8788D"/>
    <w:rsid w:val="0041343E"/>
  </w:style>
  <w:style w:type="paragraph" w:customStyle="1" w:styleId="00FEE1E289B2490AA662705F21988CCF">
    <w:name w:val="00FEE1E289B2490AA662705F21988CCF"/>
    <w:rsid w:val="0041343E"/>
  </w:style>
  <w:style w:type="paragraph" w:customStyle="1" w:styleId="221C0F90CB114BA8A5C88495197A9D7B">
    <w:name w:val="221C0F90CB114BA8A5C88495197A9D7B"/>
    <w:rsid w:val="0041343E"/>
  </w:style>
  <w:style w:type="paragraph" w:customStyle="1" w:styleId="3B45BB2DBE0E4F6C9A4D4D451280C0DF">
    <w:name w:val="3B45BB2DBE0E4F6C9A4D4D451280C0DF"/>
    <w:rsid w:val="0041343E"/>
  </w:style>
  <w:style w:type="paragraph" w:customStyle="1" w:styleId="9C98634D77AF4AB7969F753929E113D5">
    <w:name w:val="9C98634D77AF4AB7969F753929E113D5"/>
    <w:rsid w:val="0041343E"/>
  </w:style>
  <w:style w:type="paragraph" w:customStyle="1" w:styleId="5BBA2B9A1FE54985918F9686D8600386">
    <w:name w:val="5BBA2B9A1FE54985918F9686D8600386"/>
    <w:rsid w:val="0041343E"/>
  </w:style>
  <w:style w:type="paragraph" w:customStyle="1" w:styleId="230B19F11A5F48FF996BF1ECF0B04DD2">
    <w:name w:val="230B19F11A5F48FF996BF1ECF0B04DD2"/>
    <w:rsid w:val="0041343E"/>
  </w:style>
  <w:style w:type="paragraph" w:customStyle="1" w:styleId="CD52F8EC47944429BE45A2EA86F67F54">
    <w:name w:val="CD52F8EC47944429BE45A2EA86F67F54"/>
    <w:rsid w:val="0041343E"/>
  </w:style>
  <w:style w:type="paragraph" w:customStyle="1" w:styleId="E055460AA31995448320BFCA55365B49">
    <w:name w:val="E055460AA31995448320BFCA55365B4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E3F6225CCE7884DAC5034722D486945">
    <w:name w:val="AE3F6225CCE7884DAC5034722D48694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F62F645D0B18A48B4AD53A61957CA56">
    <w:name w:val="CF62F645D0B18A48B4AD53A61957CA5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F4D197F158B8140B324629793D57372">
    <w:name w:val="AF4D197F158B8140B324629793D5737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04BB38A4E1B1742B16DE8900F1BC5F7">
    <w:name w:val="B04BB38A4E1B1742B16DE8900F1BC5F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58DAC15A06C48478D02CA18FE937579">
    <w:name w:val="658DAC15A06C48478D02CA18FE93757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D5D9E711193044B85781A0B25E8A35B">
    <w:name w:val="DD5D9E711193044B85781A0B25E8A35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CE37905F452F3418A2497CE8D0094A5">
    <w:name w:val="8CE37905F452F3418A2497CE8D0094A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2BD49519DE1BA4A81A4EBB8702FC683">
    <w:name w:val="92BD49519DE1BA4A81A4EBB8702FC68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25B59DF8BE1FB4D9F20F53C9DD2B5C4">
    <w:name w:val="425B59DF8BE1FB4D9F20F53C9DD2B5C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D1178A19D61C245913D05B9242BE7E7">
    <w:name w:val="9D1178A19D61C245913D05B9242BE7E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8A0F475FB50F44E859429862C68E03D">
    <w:name w:val="58A0F475FB50F44E859429862C68E03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63D9684323C5B4589265F2038C6EC92">
    <w:name w:val="E63D9684323C5B4589265F2038C6EC9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6F2EF8A5E34F74EAE0D25735AA58C21">
    <w:name w:val="F6F2EF8A5E34F74EAE0D25735AA58C2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9970B24C819D84C9AB07790BEA5E8E9">
    <w:name w:val="09970B24C819D84C9AB07790BEA5E8E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C5112D8F755C242B5EB3D2FFC48F766">
    <w:name w:val="5C5112D8F755C242B5EB3D2FFC48F76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2F4D4F14602054BABE97C805FA6E05F">
    <w:name w:val="22F4D4F14602054BABE97C805FA6E05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3834846ACEC834C829C26D5B7235234">
    <w:name w:val="E3834846ACEC834C829C26D5B723523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1035E60078613469255C5A37955A4C9">
    <w:name w:val="C1035E60078613469255C5A37955A4C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CC66B196CF61F4E84BD7ECAFFA781D9">
    <w:name w:val="9CC66B196CF61F4E84BD7ECAFFA781D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239971484F6734991D0B8B8DD30E27D">
    <w:name w:val="A239971484F6734991D0B8B8DD30E27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0C0BCA733029C4687350AEBDD6AEDB0">
    <w:name w:val="E0C0BCA733029C4687350AEBDD6AEDB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25E36548E36424BA23FB8B5E3F66D34">
    <w:name w:val="E25E36548E36424BA23FB8B5E3F66D3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231E2799DDA154A85F420C41729CAEF">
    <w:name w:val="9231E2799DDA154A85F420C41729CAE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AF4543210E69246BE6FCD89A78E743B">
    <w:name w:val="2AF4543210E69246BE6FCD89A78E743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7332186BB365D4A85E8BB48EFFC9D15">
    <w:name w:val="17332186BB365D4A85E8BB48EFFC9D1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0A982615DFD4B448E4E36DDEE3E7565">
    <w:name w:val="10A982615DFD4B448E4E36DDEE3E756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96982D1C3FC5C458AC78BCE42894411">
    <w:name w:val="296982D1C3FC5C458AC78BCE4289441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DB3F068FE3B84478D9B6BC13E90CB4D">
    <w:name w:val="0DB3F068FE3B84478D9B6BC13E90CB4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DBC274B0892D14B93C605443DD0F24B">
    <w:name w:val="5DBC274B0892D14B93C605443DD0F24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2A78F30F50A2346B8CD4135C2B574DB">
    <w:name w:val="32A78F30F50A2346B8CD4135C2B574D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50271C8458DFA4FA6303F1DBE5136C5">
    <w:name w:val="A50271C8458DFA4FA6303F1DBE5136C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F230FB0E0314A40A4237DFA2AD16A37">
    <w:name w:val="4F230FB0E0314A40A4237DFA2AD16A3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E63645F34CB844D8AA6D637525707F1">
    <w:name w:val="6E63645F34CB844D8AA6D637525707F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CADEB4B83D9B94A85819FA22A4BAFB0">
    <w:name w:val="8CADEB4B83D9B94A85819FA22A4BAFB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E40CD4B03DE2C4887089D1EDDA5309C">
    <w:name w:val="4E40CD4B03DE2C4887089D1EDDA5309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F019A1400AB2A4AAFABAECDB0F832FB">
    <w:name w:val="EF019A1400AB2A4AAFABAECDB0F832F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015D5872678944797214B7DEAE2A072">
    <w:name w:val="1015D5872678944797214B7DEAE2A07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37E08B04298094E8893F12DE4397D50">
    <w:name w:val="A37E08B04298094E8893F12DE4397D5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E7F2C71419B5E4B979DA5B8F4952289">
    <w:name w:val="1E7F2C71419B5E4B979DA5B8F495228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47D19A0A64C6A4AB47D0C0019D0AF2A">
    <w:name w:val="747D19A0A64C6A4AB47D0C0019D0AF2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40F6E3FEC5DEE4886B9A47E2405DE3E">
    <w:name w:val="940F6E3FEC5DEE4886B9A47E2405DE3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B4C5FFE11D7F64A86B8791586CACEAF">
    <w:name w:val="5B4C5FFE11D7F64A86B8791586CACEA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D6432748EDC97479BECD7964B46DF91">
    <w:name w:val="4D6432748EDC97479BECD7964B46DF9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1E064EAE052C44682CA8B835A489BAE">
    <w:name w:val="11E064EAE052C44682CA8B835A489BA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A2E89E0B49A84409DDB563C17D1C150">
    <w:name w:val="7A2E89E0B49A84409DDB563C17D1C15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5B1E2AA53D6ED4A87B197B261F0EE45">
    <w:name w:val="25B1E2AA53D6ED4A87B197B261F0EE4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B7C0A04EEF5F64286512F3AB57CE6D4">
    <w:name w:val="FB7C0A04EEF5F64286512F3AB57CE6D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BA9DB47292A7740A0D36AF3749681A2">
    <w:name w:val="BBA9DB47292A7740A0D36AF3749681A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751209954F4374AA0EB44C981D878F3">
    <w:name w:val="9751209954F4374AA0EB44C981D878F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A977CA6B70CBF4EB4BBF7EFE1E9D13C">
    <w:name w:val="FA977CA6B70CBF4EB4BBF7EFE1E9D13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11BE37946AF1C42A7DCF6E91533C607">
    <w:name w:val="611BE37946AF1C42A7DCF6E91533C60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CCF027CF68AEA42BD0D76FD094FB7F5">
    <w:name w:val="3CCF027CF68AEA42BD0D76FD094FB7F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AE8DEEFB9C6204EA01E305A39FB39E7">
    <w:name w:val="0AE8DEEFB9C6204EA01E305A39FB39E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968B9271745354097937038577A272B">
    <w:name w:val="6968B9271745354097937038577A272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321ED7807D84A48AD6CD0781029E1CC">
    <w:name w:val="4321ED7807D84A48AD6CD0781029E1C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D542723E7B0AC4398F8A2C53476931B">
    <w:name w:val="6D542723E7B0AC4398F8A2C53476931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E4A00540380004CB983275F9EEF4332">
    <w:name w:val="BE4A00540380004CB983275F9EEF433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02054A5F8A8694692489607A85F0D77">
    <w:name w:val="402054A5F8A8694692489607A85F0D7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ADCC9156A01E7448D40D5942044DAB6">
    <w:name w:val="9ADCC9156A01E7448D40D5942044DAB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31C4394204C1B4D88DCD4B2C7555E36">
    <w:name w:val="731C4394204C1B4D88DCD4B2C7555E3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A58EDAA72C56E4B973E8FEA6ECFC311">
    <w:name w:val="CA58EDAA72C56E4B973E8FEA6ECFC31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D2535282BE0E44EA120A49E7763C336">
    <w:name w:val="7D2535282BE0E44EA120A49E7763C33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F7360A2D475FD46A60D6A905CC1AC68">
    <w:name w:val="8F7360A2D475FD46A60D6A905CC1AC6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1541E719A8BBF4FB876998A5224587F">
    <w:name w:val="31541E719A8BBF4FB876998A5224587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05C54922E492B41A2C795043F968AAB">
    <w:name w:val="905C54922E492B41A2C795043F968AA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2ABDDD869A13F4F88EC1F0F3FCD2CB7">
    <w:name w:val="02ABDDD869A13F4F88EC1F0F3FCD2CB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0C13162E35037499EFE756EE6D92269">
    <w:name w:val="80C13162E35037499EFE756EE6D9226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B9EFE472BF4BB44BA75C996C82EFD1E">
    <w:name w:val="FB9EFE472BF4BB44BA75C996C82EFD1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939AEFC2AC26C4295BEC0CE125C3E24">
    <w:name w:val="C939AEFC2AC26C4295BEC0CE125C3E2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0DE32B2A19E0B45A0E3F403100FB868">
    <w:name w:val="B0DE32B2A19E0B45A0E3F403100FB86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EF1D9CDD67AC34A8ACDFEEE01165AFC">
    <w:name w:val="DEF1D9CDD67AC34A8ACDFEEE01165AF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1AA68855CA9FC40A5B963310E120BB3">
    <w:name w:val="E1AA68855CA9FC40A5B963310E120BB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A2122AAC1D9404888BFCCC5FC2DDD17">
    <w:name w:val="CA2122AAC1D9404888BFCCC5FC2DDD1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FE757E11685A0408DC331AC4FC54032">
    <w:name w:val="7FE757E11685A0408DC331AC4FC54032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E230AB18A36734C8029DB01FC17A28F">
    <w:name w:val="CE230AB18A36734C8029DB01FC17A28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51EB4E34803F44AA31EAEF519AF04B5">
    <w:name w:val="E51EB4E34803F44AA31EAEF519AF04B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CA9A3F91BB7ED4B9AA22C2BA35F6531">
    <w:name w:val="7CA9A3F91BB7ED4B9AA22C2BA35F653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6E3BE7B75D33A40BCA61885C59FAA56">
    <w:name w:val="A6E3BE7B75D33A40BCA61885C59FAA5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FD3851FDC40734B82E043D7160E720A">
    <w:name w:val="1FD3851FDC40734B82E043D7160E720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056C1626EE93A4FA9917F75A0953A1D">
    <w:name w:val="3056C1626EE93A4FA9917F75A0953A1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62970BDB96C0A4585AE6F91DE9AF71B">
    <w:name w:val="562970BDB96C0A4585AE6F91DE9AF71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F225821035BCF4EA384E69669FBE570">
    <w:name w:val="EF225821035BCF4EA384E69669FBE570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3668B538916A64C86018E87AC8CAB5C">
    <w:name w:val="E3668B538916A64C86018E87AC8CAB5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B3C8A7E634FC34BA0D4C66223B376DE">
    <w:name w:val="2B3C8A7E634FC34BA0D4C66223B376D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D882219B6F7B046B284727D25780F0F">
    <w:name w:val="5D882219B6F7B046B284727D25780F0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B6BD7E033839F4687ADD8397E97F949">
    <w:name w:val="BB6BD7E033839F4687ADD8397E97F94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35E5CCA60C71F4B9C01078454549336">
    <w:name w:val="F35E5CCA60C71F4B9C0107845454933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BD90B217233A94DA6A04E45FECBE3BB">
    <w:name w:val="FBD90B217233A94DA6A04E45FECBE3B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7AB68A2FB00044EA4F700C0E17F85FA">
    <w:name w:val="B7AB68A2FB00044EA4F700C0E17F85F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70BEBE6AF39CA439E5E2ACAB757D80A">
    <w:name w:val="A70BEBE6AF39CA439E5E2ACAB757D80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9A6D473E4B9D54A984CABC044670EBD">
    <w:name w:val="B9A6D473E4B9D54A984CABC044670EB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4635EFFD9391C458CD2D7B690DB3471">
    <w:name w:val="64635EFFD9391C458CD2D7B690DB347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9E932A44F629D4994A09A18E664297D">
    <w:name w:val="D9E932A44F629D4994A09A18E664297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9924FED4F60694BA73CBA74BCD36DAC">
    <w:name w:val="49924FED4F60694BA73CBA74BCD36DA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13769B46BC8434FAF5B3524E10E92C1">
    <w:name w:val="813769B46BC8434FAF5B3524E10E92C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BA1051492EF9F45BC3F6EAC258E27C8">
    <w:name w:val="0BA1051492EF9F45BC3F6EAC258E27C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86B904E9E5F7F46948DCA41C2B13137">
    <w:name w:val="686B904E9E5F7F46948DCA41C2B1313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DB10C9653563B489BD1989D08F97EE3">
    <w:name w:val="4DB10C9653563B489BD1989D08F97EE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1A0854F5610AF42A6CBF94E4396F6EE">
    <w:name w:val="E1A0854F5610AF42A6CBF94E4396F6E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F20F0F76E039F4E966AEF3CED755537">
    <w:name w:val="0F20F0F76E039F4E966AEF3CED75553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27383635C370943BA488510D91F270D">
    <w:name w:val="E27383635C370943BA488510D91F270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AFEEF6ADD15764CA4D09679897CC8F6">
    <w:name w:val="AAFEEF6ADD15764CA4D09679897CC8F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287E7E76F2C96A44908FA14E6F88F71E">
    <w:name w:val="287E7E76F2C96A44908FA14E6F88F71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245FE3EC97403458A1C046E13BF46C3">
    <w:name w:val="4245FE3EC97403458A1C046E13BF46C3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EE921EE9527964F99B9AF0F141D2247">
    <w:name w:val="DEE921EE9527964F99B9AF0F141D224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E430A393AAB594CA1E356C3989590D1">
    <w:name w:val="5E430A393AAB594CA1E356C3989590D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2E38B907D871C4D98F2E9859642A8CB">
    <w:name w:val="52E38B907D871C4D98F2E9859642A8C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34239745E9E1E43B8DAACFAD28E2B11">
    <w:name w:val="E34239745E9E1E43B8DAACFAD28E2B1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1F19902AA1B44408C8764BBC2A82D26">
    <w:name w:val="51F19902AA1B44408C8764BBC2A82D2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72B8DE364E231488D69E1B4F647035F">
    <w:name w:val="772B8DE364E231488D69E1B4F647035F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8BAA4E16F298B4183B42BCA0EB4091D">
    <w:name w:val="48BAA4E16F298B4183B42BCA0EB4091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775E229A4ECCF2408C13CDB2E3304559">
    <w:name w:val="775E229A4ECCF2408C13CDB2E330455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E2EEBA77ECF774B8B36AE23F5A6716E">
    <w:name w:val="1E2EEBA77ECF774B8B36AE23F5A6716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C6B008181361540A7144C2862FE8A1C">
    <w:name w:val="0C6B008181361540A7144C2862FE8A1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8E09C24277B6F4FB1735AB2753A6E4C">
    <w:name w:val="58E09C24277B6F4FB1735AB2753A6E4C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3DA107198C6084C8C58FCFF38822B54">
    <w:name w:val="83DA107198C6084C8C58FCFF38822B5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970C4A7EE5CFE4A8550943E12CB9AC5">
    <w:name w:val="4970C4A7EE5CFE4A8550943E12CB9AC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23FB6BDE58A2B4B8C60868DB437F4D8">
    <w:name w:val="523FB6BDE58A2B4B8C60868DB437F4D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73B04F41720644CB2AAE87FC8DA4264">
    <w:name w:val="D73B04F41720644CB2AAE87FC8DA426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69FA2A0CC384E940BBBF7BA05F166AFB">
    <w:name w:val="69FA2A0CC384E940BBBF7BA05F166AF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564F811E11F492409B3DB2888DB5E6AB">
    <w:name w:val="564F811E11F492409B3DB2888DB5E6A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8333C384CF83744996C8C23293DD178">
    <w:name w:val="48333C384CF83744996C8C23293DD17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E9BAE200AAF8ED44ACE280A136A0D28A">
    <w:name w:val="E9BAE200AAF8ED44ACE280A136A0D28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FE5FFC6F7230F4E8C036B129F4E1A8A">
    <w:name w:val="8FE5FFC6F7230F4E8C036B129F4E1A8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663BD8AB24011458EDF1FA172F91961">
    <w:name w:val="F663BD8AB24011458EDF1FA172F91961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CA3154E2B38FED4BAFD71B9723B223AD">
    <w:name w:val="CA3154E2B38FED4BAFD71B9723B223A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78D74A194971E44B968C925EFDD396D">
    <w:name w:val="378D74A194971E44B968C925EFDD396D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3F155C17ED55FE4E891423A29F88D119">
    <w:name w:val="3F155C17ED55FE4E891423A29F88D11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39647DE1E24194CA67BDA50B069D1E6">
    <w:name w:val="839647DE1E24194CA67BDA50B069D1E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899631E2D4743348B2C34A115466AD78">
    <w:name w:val="899631E2D4743348B2C34A115466AD7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6574E4898FA7E4BBAE4A497DC867DB9">
    <w:name w:val="16574E4898FA7E4BBAE4A497DC867DB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F3FBC0226951741A6B437054AB72B76">
    <w:name w:val="1F3FBC0226951741A6B437054AB72B7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2271EFE51EF3A479C9B3D9E1ACA063E">
    <w:name w:val="42271EFE51EF3A479C9B3D9E1ACA063E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43D11E05EC395B478E418C522CC73218">
    <w:name w:val="43D11E05EC395B478E418C522CC7321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853D1D49A2F7D449DF3768C2C102578">
    <w:name w:val="D853D1D49A2F7D449DF3768C2C102578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9AB8263BC911B047B2CFBB27842BA649">
    <w:name w:val="9AB8263BC911B047B2CFBB27842BA649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B5A6FFB042FD2C4BB27F9102A5C0E6E5">
    <w:name w:val="B5A6FFB042FD2C4BB27F9102A5C0E6E5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17DEC7B61C6944D8F0AC716F24D2674">
    <w:name w:val="D17DEC7B61C6944D8F0AC716F24D2674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18E2ACE3B4A85643AB594BC3E8179087">
    <w:name w:val="18E2ACE3B4A85643AB594BC3E8179087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03B0FEEEEBC3554C99D157EDEF130A5B">
    <w:name w:val="03B0FEEEEBC3554C99D157EDEF130A5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DFC89E129C68E24A977A747B66FE8E2A">
    <w:name w:val="DFC89E129C68E24A977A747B66FE8E2A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F2CC7A5D3BAFA498EADA1BDC3A29DB6">
    <w:name w:val="AF2CC7A5D3BAFA498EADA1BDC3A29DB6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ADEF9424076CD045A1A9D73C3CCF9CAB">
    <w:name w:val="ADEF9424076CD045A1A9D73C3CCF9CAB"/>
    <w:rsid w:val="00317FEF"/>
    <w:pPr>
      <w:spacing w:after="0" w:line="240" w:lineRule="auto"/>
    </w:pPr>
    <w:rPr>
      <w:sz w:val="24"/>
      <w:szCs w:val="24"/>
      <w:lang w:eastAsia="ja-JP"/>
    </w:rPr>
  </w:style>
  <w:style w:type="paragraph" w:customStyle="1" w:styleId="FA626123F1986C43A98CD902FEE7F9D0">
    <w:name w:val="FA626123F1986C43A98CD902FEE7F9D0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A59C2258FAE2F9409F050761A0AAB0F0">
    <w:name w:val="A59C2258FAE2F9409F050761A0AAB0F0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0223C07820255B4492FC727A023F1849">
    <w:name w:val="0223C07820255B4492FC727A023F1849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2E896FD2C883DE40A6864F482F92B8A3">
    <w:name w:val="2E896FD2C883DE40A6864F482F92B8A3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54FE77AE16FA8B4F9EFC371513C0419B">
    <w:name w:val="54FE77AE16FA8B4F9EFC371513C0419B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BDCF96247F8F124C882F11C8E6E626E4">
    <w:name w:val="BDCF96247F8F124C882F11C8E6E626E4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BFD7D4B1790E454A902EF8BABF68647F">
    <w:name w:val="BFD7D4B1790E454A902EF8BABF68647F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019931E0248B094293B197644613A1E6">
    <w:name w:val="019931E0248B094293B197644613A1E6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D94B175CC11DC44280FFA0555E1A8AD5">
    <w:name w:val="D94B175CC11DC44280FFA0555E1A8AD5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ED01E2FD5EE18741A54ABB517AA9AABF">
    <w:name w:val="ED01E2FD5EE18741A54ABB517AA9AABF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217BC6AE3213794C9F162DC611973DA4">
    <w:name w:val="217BC6AE3213794C9F162DC611973DA4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09711685C20A914B91A5D401979C0FE3">
    <w:name w:val="09711685C20A914B91A5D401979C0FE3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53A3F2A2BDFFA446B5FAD72DC683185B">
    <w:name w:val="53A3F2A2BDFFA446B5FAD72DC683185B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1CF0612B4AFBEF49A51D2C349F5F832A">
    <w:name w:val="1CF0612B4AFBEF49A51D2C349F5F832A"/>
    <w:rsid w:val="00292F00"/>
    <w:pPr>
      <w:spacing w:after="0" w:line="240" w:lineRule="auto"/>
    </w:pPr>
    <w:rPr>
      <w:sz w:val="24"/>
      <w:szCs w:val="24"/>
      <w:lang w:eastAsia="ja-JP"/>
    </w:rPr>
  </w:style>
  <w:style w:type="paragraph" w:customStyle="1" w:styleId="E4C9606F855167478B4EE23A178ACE15">
    <w:name w:val="E4C9606F855167478B4EE23A178ACE15"/>
    <w:rsid w:val="00292F0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C708AE-04A5-BD40-9932-E424C9C6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\Users\Paulo Panaligan\AppData\Roaming\Microsoft\Templates\ChronologicalResume.dotx</Template>
  <TotalTime>0</TotalTime>
  <Pages>1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J. Paulo C. Panaligan</dc:creator>
  <cp:lastModifiedBy>J. Paulo C. Panaligan</cp:lastModifiedBy>
  <cp:revision>2</cp:revision>
  <cp:lastPrinted>2018-06-14T03:24:00Z</cp:lastPrinted>
  <dcterms:created xsi:type="dcterms:W3CDTF">2018-06-14T03:31:00Z</dcterms:created>
  <dcterms:modified xsi:type="dcterms:W3CDTF">2018-06-14T03:31:00Z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